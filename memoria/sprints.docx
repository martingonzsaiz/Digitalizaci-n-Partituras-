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proofErr w:type="spellStart"/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  <w:proofErr w:type="spellEnd"/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1A89D503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GitHub para poder reflejar la evolución del trabajo a nivel de código y programación</w:t>
      </w:r>
      <w:r w:rsidR="005B5638">
        <w:rPr>
          <w:lang w:val="x-none" w:eastAsia="x-none"/>
        </w:rPr>
        <w:t xml:space="preserve"> así como para tener un buen control de las versiones y cambios</w:t>
      </w:r>
      <w:r>
        <w:rPr>
          <w:lang w:val="x-none" w:eastAsia="x-none"/>
        </w:rPr>
        <w:t xml:space="preserve">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 xml:space="preserve">Por último me decanté por desarrollar la memoria en Word por su simplicidad en comparación con </w:t>
      </w:r>
      <w:proofErr w:type="spellStart"/>
      <w:r>
        <w:rPr>
          <w:lang w:val="x-none" w:eastAsia="x-none"/>
        </w:rPr>
        <w:t>Latex</w:t>
      </w:r>
      <w:proofErr w:type="spellEnd"/>
      <w:r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5E13F90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60" w:type="dxa"/>
          </w:tcPr>
          <w:p w14:paraId="496203F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 xml:space="preserve">Instalación y configuración de </w:t>
            </w:r>
            <w:r w:rsidRPr="00737F70">
              <w:rPr>
                <w:lang w:val="x-none" w:eastAsia="x-none"/>
              </w:rPr>
              <w:lastRenderedPageBreak/>
              <w:t>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lastRenderedPageBreak/>
              <w:t>Configuration</w:t>
            </w:r>
            <w:proofErr w:type="spellEnd"/>
          </w:p>
        </w:tc>
        <w:tc>
          <w:tcPr>
            <w:tcW w:w="1660" w:type="dxa"/>
          </w:tcPr>
          <w:p w14:paraId="6FE6767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08E430E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57940EA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5B28B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43172FD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34B7F4E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C1001C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4779A74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60" w:type="dxa"/>
          </w:tcPr>
          <w:p w14:paraId="39D2315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proofErr w:type="spellStart"/>
      <w:r w:rsidR="00FC592A">
        <w:rPr>
          <w:lang w:val="x-none" w:eastAsia="x-none"/>
        </w:rPr>
        <w:t>Flask</w:t>
      </w:r>
      <w:proofErr w:type="spellEnd"/>
      <w:r w:rsidR="00FC592A">
        <w:rPr>
          <w:lang w:val="x-none" w:eastAsia="x-none"/>
        </w:rPr>
        <w:t xml:space="preserve"> o Django. </w:t>
      </w:r>
      <w:proofErr w:type="spellStart"/>
      <w:r w:rsidR="00A14891">
        <w:rPr>
          <w:lang w:val="x-none" w:eastAsia="x-none"/>
        </w:rPr>
        <w:t>Flask</w:t>
      </w:r>
      <w:proofErr w:type="spellEnd"/>
      <w:r w:rsidR="00A14891">
        <w:rPr>
          <w:lang w:val="x-none" w:eastAsia="x-none"/>
        </w:rPr>
        <w:t xml:space="preserve">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lastRenderedPageBreak/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 xml:space="preserve">Por otro lado, Django es un </w:t>
      </w:r>
      <w:proofErr w:type="spellStart"/>
      <w:r w:rsidR="001A7186">
        <w:rPr>
          <w:lang w:val="x-none" w:eastAsia="x-none"/>
        </w:rPr>
        <w:t>framework</w:t>
      </w:r>
      <w:proofErr w:type="spellEnd"/>
      <w:r w:rsidR="001A7186">
        <w:rPr>
          <w:lang w:val="x-none" w:eastAsia="x-none"/>
        </w:rPr>
        <w:t xml:space="preserve">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 xml:space="preserve">he considerado que la mejor opción es usar </w:t>
      </w:r>
      <w:proofErr w:type="spellStart"/>
      <w:r w:rsidR="00296433">
        <w:rPr>
          <w:lang w:val="x-none" w:eastAsia="x-none"/>
        </w:rPr>
        <w:t>Flask</w:t>
      </w:r>
      <w:proofErr w:type="spellEnd"/>
      <w:r w:rsidR="00296433">
        <w:rPr>
          <w:lang w:val="x-none" w:eastAsia="x-none"/>
        </w:rPr>
        <w:t xml:space="preserve"> para mi proyecto.</w:t>
      </w:r>
    </w:p>
    <w:p w14:paraId="5B1A4388" w14:textId="1F0ACBA3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proofErr w:type="spellStart"/>
      <w:r w:rsidR="004A4B89">
        <w:rPr>
          <w:lang w:val="x-none" w:eastAsia="x-none"/>
        </w:rPr>
        <w:t>Audiveris</w:t>
      </w:r>
      <w:proofErr w:type="spellEnd"/>
      <w:r w:rsidR="004A4B89">
        <w:rPr>
          <w:lang w:val="x-none" w:eastAsia="x-none"/>
        </w:rPr>
        <w:t xml:space="preserve"> debido a su larga trayectoria y la comunidad que hay detrás ya que es muy activa y grande</w:t>
      </w:r>
      <w:r w:rsidR="00F80173">
        <w:rPr>
          <w:lang w:val="x-none" w:eastAsia="x-none"/>
        </w:rPr>
        <w:t>, además de por su amplia documentación, explicado cada punto con detalle</w:t>
      </w:r>
      <w:r w:rsidR="004A4B89">
        <w:rPr>
          <w:lang w:val="x-none" w:eastAsia="x-none"/>
        </w:rPr>
        <w:t>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proofErr w:type="spellStart"/>
      <w:r w:rsidR="00951C9E" w:rsidRPr="00951C9E">
        <w:rPr>
          <w:lang w:val="x-none" w:eastAsia="x-none"/>
        </w:rPr>
        <w:t>SharpEye</w:t>
      </w:r>
      <w:proofErr w:type="spellEnd"/>
      <w:r w:rsidR="00951C9E" w:rsidRPr="00951C9E">
        <w:rPr>
          <w:lang w:val="x-none" w:eastAsia="x-none"/>
        </w:rPr>
        <w:t xml:space="preserve"> Music Reader</w:t>
      </w:r>
      <w:r w:rsidR="00951C9E">
        <w:rPr>
          <w:lang w:val="x-none" w:eastAsia="x-none"/>
        </w:rPr>
        <w:t xml:space="preserve">, </w:t>
      </w:r>
      <w:proofErr w:type="spellStart"/>
      <w:r w:rsidR="00951C9E" w:rsidRPr="00951C9E">
        <w:rPr>
          <w:lang w:val="x-none" w:eastAsia="x-none"/>
        </w:rPr>
        <w:t>MuseScore</w:t>
      </w:r>
      <w:proofErr w:type="spellEnd"/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Pr="00F9651D" w:rsidRDefault="00EC5400" w:rsidP="006A45BB">
            <w:pPr>
              <w:jc w:val="center"/>
            </w:pPr>
            <w:r w:rsidRPr="00F9651D"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Pr="004912D2" w:rsidRDefault="00133C68" w:rsidP="00004B35">
      <w:pPr>
        <w:rPr>
          <w:lang w:val="en-US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</w:t>
      </w:r>
      <w:proofErr w:type="spellStart"/>
      <w:r w:rsidR="00A154F2">
        <w:rPr>
          <w:lang w:val="x-none" w:eastAsia="x-none"/>
        </w:rPr>
        <w:t>logearse</w:t>
      </w:r>
      <w:proofErr w:type="spellEnd"/>
      <w:r w:rsidR="00A154F2">
        <w:rPr>
          <w:lang w:val="x-none" w:eastAsia="x-none"/>
        </w:rPr>
        <w:t xml:space="preserve"> y registrarse en el caso del usuario corriente y poder subir ficheros y hacer log </w:t>
      </w:r>
      <w:proofErr w:type="spellStart"/>
      <w:r w:rsidR="00A154F2">
        <w:rPr>
          <w:lang w:val="x-none" w:eastAsia="x-none"/>
        </w:rPr>
        <w:t>out</w:t>
      </w:r>
      <w:proofErr w:type="spellEnd"/>
      <w:r w:rsidR="00A154F2">
        <w:rPr>
          <w:lang w:val="x-none" w:eastAsia="x-none"/>
        </w:rPr>
        <w:t xml:space="preserve">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</w:t>
      </w:r>
      <w:proofErr w:type="spellStart"/>
      <w:r>
        <w:rPr>
          <w:lang w:val="x-none" w:eastAsia="x-none"/>
        </w:rPr>
        <w:t>Flask</w:t>
      </w:r>
      <w:proofErr w:type="spellEnd"/>
      <w:r>
        <w:rPr>
          <w:lang w:val="x-none" w:eastAsia="x-none"/>
        </w:rPr>
        <w:t xml:space="preserve">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787A1A80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 xml:space="preserve">Hice una primera implementación de un </w:t>
      </w:r>
      <w:proofErr w:type="spellStart"/>
      <w:r>
        <w:rPr>
          <w:lang w:val="x-none" w:eastAsia="x-none"/>
        </w:rPr>
        <w:t>login</w:t>
      </w:r>
      <w:proofErr w:type="spellEnd"/>
      <w:r w:rsidR="00E26740">
        <w:rPr>
          <w:lang w:val="x-none" w:eastAsia="x-none"/>
        </w:rPr>
        <w:t xml:space="preserve"> y </w:t>
      </w:r>
      <w:proofErr w:type="spellStart"/>
      <w:r w:rsidR="00E26740">
        <w:rPr>
          <w:lang w:val="x-none" w:eastAsia="x-none"/>
        </w:rPr>
        <w:t>register</w:t>
      </w:r>
      <w:proofErr w:type="spellEnd"/>
      <w:r>
        <w:rPr>
          <w:lang w:val="x-none" w:eastAsia="x-none"/>
        </w:rPr>
        <w:t xml:space="preserve"> haciendo uso de la librería de </w:t>
      </w:r>
      <w:proofErr w:type="spellStart"/>
      <w:r>
        <w:rPr>
          <w:lang w:val="x-none" w:eastAsia="x-none"/>
        </w:rPr>
        <w:t>FlaskWTF</w:t>
      </w:r>
      <w:proofErr w:type="spellEnd"/>
      <w:r>
        <w:rPr>
          <w:lang w:val="x-none" w:eastAsia="x-none"/>
        </w:rPr>
        <w:t xml:space="preserve"> para facilitarme hacer los </w:t>
      </w:r>
      <w:proofErr w:type="spellStart"/>
      <w:r>
        <w:rPr>
          <w:lang w:val="x-none" w:eastAsia="x-none"/>
        </w:rPr>
        <w:t>forms</w:t>
      </w:r>
      <w:proofErr w:type="spellEnd"/>
      <w:r>
        <w:rPr>
          <w:lang w:val="x-none" w:eastAsia="x-none"/>
        </w:rPr>
        <w:t xml:space="preserve">. Como tuve problemas con el </w:t>
      </w:r>
      <w:r w:rsidR="00E26740">
        <w:rPr>
          <w:lang w:val="x-none" w:eastAsia="x-none"/>
        </w:rPr>
        <w:t>uso adecuado de esta herramienta cambié el código</w:t>
      </w:r>
      <w:r w:rsidR="00D91504">
        <w:rPr>
          <w:lang w:val="x-none" w:eastAsia="x-none"/>
        </w:rPr>
        <w:t>,</w:t>
      </w:r>
      <w:r w:rsidR="00E26740">
        <w:rPr>
          <w:lang w:val="x-none" w:eastAsia="x-none"/>
        </w:rPr>
        <w:t xml:space="preserve">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</w:t>
      </w:r>
      <w:proofErr w:type="spellStart"/>
      <w:r w:rsidR="00386CBC">
        <w:rPr>
          <w:lang w:val="x-none" w:eastAsia="x-none"/>
        </w:rPr>
        <w:t>xampp</w:t>
      </w:r>
      <w:proofErr w:type="spellEnd"/>
      <w:r w:rsidR="00386CBC">
        <w:rPr>
          <w:lang w:val="x-none" w:eastAsia="x-none"/>
        </w:rPr>
        <w:t xml:space="preserve"> y configuré la base de datos en </w:t>
      </w:r>
      <w:proofErr w:type="spellStart"/>
      <w:r w:rsidR="00386CBC">
        <w:rPr>
          <w:lang w:val="x-none" w:eastAsia="x-none"/>
        </w:rPr>
        <w:t>phpadmin</w:t>
      </w:r>
      <w:proofErr w:type="spellEnd"/>
      <w:r w:rsidR="00386CBC">
        <w:rPr>
          <w:lang w:val="x-none" w:eastAsia="x-none"/>
        </w:rPr>
        <w:t>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7F578700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>Para reflejar los modelos creados en código en base de datos</w:t>
      </w:r>
      <w:r w:rsidR="00D91504">
        <w:rPr>
          <w:lang w:val="x-none" w:eastAsia="x-none"/>
        </w:rPr>
        <w:t>,</w:t>
      </w:r>
      <w:r>
        <w:rPr>
          <w:lang w:val="x-none" w:eastAsia="x-none"/>
        </w:rPr>
        <w:t xml:space="preserve">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C1001C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C1001C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C1001C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C1001C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 xml:space="preserve">Cambiar las gráficas de los </w:t>
            </w:r>
            <w:proofErr w:type="spellStart"/>
            <w:r w:rsidRPr="004E73FF">
              <w:rPr>
                <w:lang w:val="x-none" w:eastAsia="x-none"/>
              </w:rPr>
              <w:t>sprints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C1001C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C1001C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C1001C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C1001C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C1001C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C1001C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xampp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C1001C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phpMyAdmin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Configuration</w:t>
            </w:r>
            <w:proofErr w:type="spellEnd"/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C1001C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C1001C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C1001C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C1001C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C1001C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</w:t>
            </w:r>
            <w:proofErr w:type="spellStart"/>
            <w:r>
              <w:rPr>
                <w:lang w:val="x-none" w:eastAsia="x-none"/>
              </w:rPr>
              <w:t>login</w:t>
            </w:r>
            <w:proofErr w:type="spellEnd"/>
            <w:r>
              <w:rPr>
                <w:lang w:val="x-none" w:eastAsia="x-none"/>
              </w:rPr>
              <w:t xml:space="preserve"> y </w:t>
            </w:r>
            <w:proofErr w:type="spellStart"/>
            <w:r>
              <w:rPr>
                <w:lang w:val="x-none" w:eastAsia="x-none"/>
              </w:rPr>
              <w:t>register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C1001C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C1001C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C1001C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C1001C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313E288F">
            <wp:extent cx="5400040" cy="3150235"/>
            <wp:effectExtent l="0" t="0" r="0" b="0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4C41165A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</w:t>
      </w:r>
      <w:r w:rsidR="006D1626">
        <w:rPr>
          <w:rStyle w:val="IntenseReference"/>
        </w:rPr>
        <w:t>–</w:t>
      </w:r>
      <w:r w:rsidR="00635D12">
        <w:rPr>
          <w:rStyle w:val="IntenseReference"/>
        </w:rPr>
        <w:t xml:space="preserve"> 22/05/2024</w:t>
      </w:r>
    </w:p>
    <w:p w14:paraId="0C920B77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Este sprint está enfocado en la importación de la tecnología OMR </w:t>
      </w:r>
      <w:proofErr w:type="spellStart"/>
      <w:r>
        <w:rPr>
          <w:lang w:val="x-none" w:eastAsia="x-none"/>
        </w:rPr>
        <w:t>Audiveris</w:t>
      </w:r>
      <w:proofErr w:type="spellEnd"/>
      <w:r>
        <w:rPr>
          <w:lang w:val="x-none" w:eastAsia="x-none"/>
        </w:rPr>
        <w:t xml:space="preserve"> en mi aplicación. </w:t>
      </w:r>
    </w:p>
    <w:p w14:paraId="63A077C5" w14:textId="27495A7C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Para ello, primero, tuve que investigar y revisar bien la documentación que aportan los autores de la herramienta </w:t>
      </w:r>
      <w:r w:rsidR="008D2D4D">
        <w:rPr>
          <w:lang w:val="x-none" w:eastAsia="x-none"/>
        </w:rPr>
        <w:t>o</w:t>
      </w:r>
      <w:r>
        <w:rPr>
          <w:lang w:val="x-none" w:eastAsia="x-none"/>
        </w:rPr>
        <w:t xml:space="preserve"> los desarrolladores interesados en esta. Cloné la herramienta en mi sistema y la ejecuté. </w:t>
      </w:r>
    </w:p>
    <w:p w14:paraId="25BCC173" w14:textId="424935C0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Tuve problemas para ejecutarlo porque el nombre de los ficheros y archivos no se correspondían del todo con los ejemplos de la documentación.</w:t>
      </w:r>
    </w:p>
    <w:p w14:paraId="4B355E7B" w14:textId="7185B394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Analicé e investigué los diferentes aspectos del programa para saber </w:t>
      </w:r>
      <w:proofErr w:type="spellStart"/>
      <w:r>
        <w:rPr>
          <w:lang w:val="x-none" w:eastAsia="x-none"/>
        </w:rPr>
        <w:t>como</w:t>
      </w:r>
      <w:proofErr w:type="spellEnd"/>
      <w:r>
        <w:rPr>
          <w:lang w:val="x-none" w:eastAsia="x-none"/>
        </w:rPr>
        <w:t xml:space="preserve"> se trabaja con esta, a la par que me documentaba con el </w:t>
      </w:r>
      <w:proofErr w:type="spellStart"/>
      <w:r>
        <w:rPr>
          <w:lang w:val="x-none" w:eastAsia="x-none"/>
        </w:rPr>
        <w:t>pdf</w:t>
      </w:r>
      <w:proofErr w:type="spellEnd"/>
      <w:r>
        <w:rPr>
          <w:lang w:val="x-none" w:eastAsia="x-none"/>
        </w:rPr>
        <w:t xml:space="preserve"> de ayuda para los desarrolladores.</w:t>
      </w:r>
    </w:p>
    <w:p w14:paraId="4D0B8467" w14:textId="55246A10" w:rsidR="00C33852" w:rsidRDefault="009F0C89" w:rsidP="006D1626">
      <w:pPr>
        <w:rPr>
          <w:lang w:val="x-none" w:eastAsia="x-none"/>
        </w:rPr>
      </w:pPr>
      <w:r>
        <w:rPr>
          <w:lang w:val="x-none" w:eastAsia="x-none"/>
        </w:rPr>
        <w:t xml:space="preserve">Luego tuve que cambiar el formato en el que se aceptaba los archivos subidos a mi aplicación (solo se podía </w:t>
      </w:r>
      <w:proofErr w:type="spellStart"/>
      <w:r>
        <w:rPr>
          <w:lang w:val="x-none" w:eastAsia="x-none"/>
        </w:rPr>
        <w:t>pdfs</w:t>
      </w:r>
      <w:proofErr w:type="spellEnd"/>
      <w:r>
        <w:rPr>
          <w:lang w:val="x-none" w:eastAsia="x-none"/>
        </w:rPr>
        <w:t>) para darle flexibilidad a la aplicación.</w:t>
      </w:r>
    </w:p>
    <w:p w14:paraId="1F5BB547" w14:textId="7504145D" w:rsidR="00A624EF" w:rsidRDefault="00A624EF" w:rsidP="006D1626">
      <w:pPr>
        <w:rPr>
          <w:lang w:val="x-none" w:eastAsia="x-none"/>
        </w:rPr>
      </w:pPr>
      <w:r>
        <w:rPr>
          <w:lang w:val="x-none" w:eastAsia="x-none"/>
        </w:rPr>
        <w:t xml:space="preserve">Creé un proyecto en Google Cloud para tener un servicio de almacenamiento para las partituras en la nube, me dio alguna dificultad adaptarlo a mi proyecto por lo que deseché la idea por no malgastar tiempo. </w:t>
      </w:r>
    </w:p>
    <w:p w14:paraId="6E967D3F" w14:textId="77777777" w:rsidR="0035237E" w:rsidRDefault="00383AE9" w:rsidP="006D1626">
      <w:pPr>
        <w:rPr>
          <w:lang w:val="x-none" w:eastAsia="x-none"/>
        </w:rPr>
      </w:pPr>
      <w:r>
        <w:rPr>
          <w:lang w:val="x-none" w:eastAsia="x-none"/>
        </w:rPr>
        <w:t xml:space="preserve">Intenté encapsular mi proyecto junto con </w:t>
      </w:r>
      <w:proofErr w:type="spellStart"/>
      <w:r>
        <w:rPr>
          <w:lang w:val="x-none" w:eastAsia="x-none"/>
        </w:rPr>
        <w:t>audiveris</w:t>
      </w:r>
      <w:proofErr w:type="spellEnd"/>
      <w:r>
        <w:rPr>
          <w:lang w:val="x-none" w:eastAsia="x-none"/>
        </w:rPr>
        <w:t xml:space="preserve"> para</w:t>
      </w:r>
      <w:r w:rsidR="001A27A8">
        <w:rPr>
          <w:lang w:val="x-none" w:eastAsia="x-none"/>
        </w:rPr>
        <w:t xml:space="preserve"> moverlo a un servicio de nube que desplegara mi proyecto públicamente para abrir su acceso a los usuarios, también </w:t>
      </w:r>
      <w:r w:rsidR="001A27A8">
        <w:rPr>
          <w:lang w:val="x-none" w:eastAsia="x-none"/>
        </w:rPr>
        <w:lastRenderedPageBreak/>
        <w:t xml:space="preserve">aseguraría que el </w:t>
      </w:r>
      <w:r>
        <w:rPr>
          <w:lang w:val="x-none" w:eastAsia="x-none"/>
        </w:rPr>
        <w:t>comportamiento es el mismo en un entorno de producción y localmente.</w:t>
      </w:r>
      <w:r w:rsidR="001A27A8">
        <w:rPr>
          <w:lang w:val="x-none" w:eastAsia="x-none"/>
        </w:rPr>
        <w:t xml:space="preserve"> </w:t>
      </w:r>
    </w:p>
    <w:p w14:paraId="687DEF6D" w14:textId="77777777" w:rsidR="005B681D" w:rsidRDefault="001A27A8" w:rsidP="006D1626">
      <w:pPr>
        <w:rPr>
          <w:lang w:val="x-none" w:eastAsia="x-none"/>
        </w:rPr>
      </w:pPr>
      <w:r>
        <w:rPr>
          <w:lang w:val="x-none" w:eastAsia="x-none"/>
        </w:rPr>
        <w:t xml:space="preserve">Tuve que registrar todas las dependencias del proyecto y registrar las instalaciones del terminal del </w:t>
      </w:r>
      <w:proofErr w:type="spellStart"/>
      <w:r>
        <w:rPr>
          <w:lang w:val="x-none" w:eastAsia="x-none"/>
        </w:rPr>
        <w:t>docker</w:t>
      </w:r>
      <w:proofErr w:type="spellEnd"/>
      <w:r>
        <w:rPr>
          <w:lang w:val="x-none" w:eastAsia="x-none"/>
        </w:rPr>
        <w:t xml:space="preserve"> en un fichero que ejecutaría </w:t>
      </w:r>
      <w:r w:rsidR="00695123">
        <w:rPr>
          <w:lang w:val="x-none" w:eastAsia="x-none"/>
        </w:rPr>
        <w:t>más</w:t>
      </w:r>
      <w:r>
        <w:rPr>
          <w:lang w:val="x-none" w:eastAsia="x-none"/>
        </w:rPr>
        <w:t xml:space="preserve"> tarde. Tuve problemas por la compatibilidad de los paquetes al construir el </w:t>
      </w:r>
      <w:proofErr w:type="spellStart"/>
      <w:r>
        <w:rPr>
          <w:lang w:val="x-none" w:eastAsia="x-none"/>
        </w:rPr>
        <w:t>docker</w:t>
      </w:r>
      <w:proofErr w:type="spellEnd"/>
      <w:r>
        <w:rPr>
          <w:lang w:val="x-none" w:eastAsia="x-none"/>
        </w:rPr>
        <w:t xml:space="preserve"> y</w:t>
      </w:r>
      <w:r w:rsidR="00A624EF">
        <w:rPr>
          <w:lang w:val="x-none" w:eastAsia="x-none"/>
        </w:rPr>
        <w:t>,</w:t>
      </w:r>
      <w:r w:rsidR="00A624EF" w:rsidRPr="00A624EF">
        <w:rPr>
          <w:lang w:val="x-none" w:eastAsia="x-none"/>
        </w:rPr>
        <w:t xml:space="preserve"> </w:t>
      </w:r>
      <w:r w:rsidR="00A624EF">
        <w:rPr>
          <w:lang w:val="x-none" w:eastAsia="x-none"/>
        </w:rPr>
        <w:t>tras construirlo,</w:t>
      </w:r>
      <w:r>
        <w:rPr>
          <w:lang w:val="x-none" w:eastAsia="x-none"/>
        </w:rPr>
        <w:t xml:space="preserve"> el acceso a </w:t>
      </w:r>
      <w:r w:rsidR="00A624EF">
        <w:rPr>
          <w:lang w:val="x-none" w:eastAsia="x-none"/>
        </w:rPr>
        <w:t xml:space="preserve">las </w:t>
      </w:r>
      <w:r>
        <w:rPr>
          <w:lang w:val="x-none" w:eastAsia="x-none"/>
        </w:rPr>
        <w:t>rutas de las carpetas tuvo muchas ambigüedades</w:t>
      </w:r>
      <w:r w:rsidR="00A624EF">
        <w:rPr>
          <w:lang w:val="x-none" w:eastAsia="x-none"/>
        </w:rPr>
        <w:t>,</w:t>
      </w:r>
      <w:r>
        <w:rPr>
          <w:lang w:val="x-none" w:eastAsia="x-none"/>
        </w:rPr>
        <w:t xml:space="preserve"> </w:t>
      </w:r>
      <w:r w:rsidR="00A624EF">
        <w:rPr>
          <w:lang w:val="x-none" w:eastAsia="x-none"/>
        </w:rPr>
        <w:t xml:space="preserve">las cuales </w:t>
      </w:r>
      <w:r>
        <w:rPr>
          <w:lang w:val="x-none" w:eastAsia="x-none"/>
        </w:rPr>
        <w:t xml:space="preserve">tuve que resolver. </w:t>
      </w:r>
    </w:p>
    <w:p w14:paraId="18C02C44" w14:textId="1F3251EF" w:rsidR="00383AE9" w:rsidRDefault="001A27A8" w:rsidP="006D1626">
      <w:pPr>
        <w:rPr>
          <w:lang w:val="x-none" w:eastAsia="x-none"/>
        </w:rPr>
      </w:pPr>
      <w:r>
        <w:rPr>
          <w:lang w:val="x-none" w:eastAsia="x-none"/>
        </w:rPr>
        <w:t>Otro inconveniente fue que en un inicio por cada cambio en el código del proyecto tuve que construir un nuevo contenedor e imagen</w:t>
      </w:r>
      <w:r w:rsidR="00A624EF">
        <w:rPr>
          <w:lang w:val="x-none" w:eastAsia="x-none"/>
        </w:rPr>
        <w:t>,</w:t>
      </w:r>
      <w:r>
        <w:rPr>
          <w:lang w:val="x-none" w:eastAsia="x-none"/>
        </w:rPr>
        <w:t xml:space="preserve"> por lo que el nombre de estos se pisaban</w:t>
      </w:r>
      <w:r w:rsidR="00695123">
        <w:rPr>
          <w:lang w:val="x-none" w:eastAsia="x-none"/>
        </w:rPr>
        <w:t>, ralentizaban el ordenador y</w:t>
      </w:r>
      <w:r>
        <w:rPr>
          <w:lang w:val="x-none" w:eastAsia="x-none"/>
        </w:rPr>
        <w:t xml:space="preserve"> </w:t>
      </w:r>
      <w:r w:rsidR="00695123">
        <w:rPr>
          <w:lang w:val="x-none" w:eastAsia="x-none"/>
        </w:rPr>
        <w:t>colapsaron el almacenamiento. Dejé aparcada la idea debido a la ralentización del proceso</w:t>
      </w:r>
      <w:r w:rsidR="00A624EF">
        <w:rPr>
          <w:lang w:val="x-none" w:eastAsia="x-none"/>
        </w:rPr>
        <w:t xml:space="preserve"> y la incertidumbre de si llegaría a algo funcional</w:t>
      </w:r>
      <w:r w:rsidR="00695123">
        <w:rPr>
          <w:lang w:val="x-none" w:eastAsia="x-none"/>
        </w:rPr>
        <w:t>.</w:t>
      </w:r>
    </w:p>
    <w:p w14:paraId="206F8411" w14:textId="77777777" w:rsidR="005B681D" w:rsidRDefault="00A624EF" w:rsidP="006D1626">
      <w:pPr>
        <w:rPr>
          <w:lang w:val="x-none" w:eastAsia="x-none"/>
        </w:rPr>
      </w:pPr>
      <w:r>
        <w:rPr>
          <w:lang w:val="x-none" w:eastAsia="x-none"/>
        </w:rPr>
        <w:t xml:space="preserve">Volví con la programación de una función que ejecutara </w:t>
      </w:r>
      <w:proofErr w:type="spellStart"/>
      <w:r>
        <w:rPr>
          <w:lang w:val="x-none" w:eastAsia="x-none"/>
        </w:rPr>
        <w:t>Audiveris</w:t>
      </w:r>
      <w:proofErr w:type="spellEnd"/>
      <w:r>
        <w:rPr>
          <w:lang w:val="x-none" w:eastAsia="x-none"/>
        </w:rPr>
        <w:t xml:space="preserve"> como un </w:t>
      </w:r>
      <w:proofErr w:type="spellStart"/>
      <w:r>
        <w:rPr>
          <w:lang w:val="x-none" w:eastAsia="x-none"/>
        </w:rPr>
        <w:t>miniservicio</w:t>
      </w:r>
      <w:proofErr w:type="spellEnd"/>
      <w:r>
        <w:rPr>
          <w:lang w:val="x-none" w:eastAsia="x-none"/>
        </w:rPr>
        <w:t xml:space="preserve"> de mi aplicación en segundo plano. Me documenté de las vías de ejecución que tiene </w:t>
      </w:r>
      <w:proofErr w:type="spellStart"/>
      <w:r>
        <w:rPr>
          <w:lang w:val="x-none" w:eastAsia="x-none"/>
        </w:rPr>
        <w:t>Audiveris</w:t>
      </w:r>
      <w:proofErr w:type="spellEnd"/>
      <w:r>
        <w:rPr>
          <w:lang w:val="x-none" w:eastAsia="x-none"/>
        </w:rPr>
        <w:t xml:space="preserve"> en su documen</w:t>
      </w:r>
      <w:r w:rsidR="00D91504">
        <w:rPr>
          <w:lang w:val="x-none" w:eastAsia="x-none"/>
        </w:rPr>
        <w:t xml:space="preserve">tación para construir un comando que ejecute el servicio sin interfaz de usuario, haga el proceso de digitalización y exporte el fichero resultante. </w:t>
      </w:r>
    </w:p>
    <w:p w14:paraId="60CDCD1D" w14:textId="42570BE1" w:rsidR="00D91504" w:rsidRDefault="00D91504" w:rsidP="006D1626">
      <w:pPr>
        <w:rPr>
          <w:lang w:val="x-none" w:eastAsia="x-none"/>
        </w:rPr>
      </w:pPr>
      <w:r>
        <w:rPr>
          <w:lang w:val="x-none" w:eastAsia="x-none"/>
        </w:rPr>
        <w:t>La construcción de este comando nuevamente dio problemas que llevaron un tiempo resolver. Esto se debe a que la ubicación de los ficheros de ejecución de java (.</w:t>
      </w:r>
      <w:proofErr w:type="spellStart"/>
      <w:r>
        <w:rPr>
          <w:lang w:val="x-none" w:eastAsia="x-none"/>
        </w:rPr>
        <w:t>jar</w:t>
      </w:r>
      <w:proofErr w:type="spellEnd"/>
      <w:r>
        <w:rPr>
          <w:lang w:val="x-none" w:eastAsia="x-none"/>
        </w:rPr>
        <w:t xml:space="preserve">) no eran accesibles para la carpeta del proyecto. Cloné el repositorio de </w:t>
      </w:r>
      <w:proofErr w:type="spellStart"/>
      <w:r>
        <w:rPr>
          <w:lang w:val="x-none" w:eastAsia="x-none"/>
        </w:rPr>
        <w:t>Audiveris</w:t>
      </w:r>
      <w:proofErr w:type="spellEnd"/>
      <w:r>
        <w:rPr>
          <w:lang w:val="x-none" w:eastAsia="x-none"/>
        </w:rPr>
        <w:t xml:space="preserve"> a el directorio de la aplicación web para facilitar el acceso. También tuve que cambiar la versión de mi carpeta </w:t>
      </w:r>
      <w:proofErr w:type="spellStart"/>
      <w:r>
        <w:rPr>
          <w:lang w:val="x-none" w:eastAsia="x-none"/>
        </w:rPr>
        <w:t>jdk</w:t>
      </w:r>
      <w:proofErr w:type="spellEnd"/>
      <w:r>
        <w:rPr>
          <w:lang w:val="x-none" w:eastAsia="x-none"/>
        </w:rPr>
        <w:t xml:space="preserve"> de Java a la 17 y configurarlo en mis variables de entorno para asegurar un buen comportamiento, como indican las especificaciones de la documentación de </w:t>
      </w:r>
      <w:proofErr w:type="spellStart"/>
      <w:r>
        <w:rPr>
          <w:lang w:val="x-none" w:eastAsia="x-none"/>
        </w:rPr>
        <w:t>Audiveris</w:t>
      </w:r>
      <w:proofErr w:type="spellEnd"/>
      <w:r>
        <w:rPr>
          <w:lang w:val="x-none" w:eastAsia="x-none"/>
        </w:rPr>
        <w:t>.</w:t>
      </w:r>
    </w:p>
    <w:p w14:paraId="0B32F939" w14:textId="09B23662" w:rsidR="00406F47" w:rsidRDefault="00406F47" w:rsidP="006D1626">
      <w:pPr>
        <w:rPr>
          <w:lang w:val="x-none" w:eastAsia="x-none"/>
        </w:rPr>
      </w:pPr>
      <w:r>
        <w:rPr>
          <w:lang w:val="x-none" w:eastAsia="x-none"/>
        </w:rPr>
        <w:t xml:space="preserve">Mejoré las vistas de mi aplicación web con </w:t>
      </w:r>
      <w:proofErr w:type="spellStart"/>
      <w:r>
        <w:rPr>
          <w:lang w:val="x-none" w:eastAsia="x-none"/>
        </w:rPr>
        <w:t>bootstrap</w:t>
      </w:r>
      <w:proofErr w:type="spellEnd"/>
      <w:r>
        <w:rPr>
          <w:lang w:val="x-none" w:eastAsia="x-none"/>
        </w:rPr>
        <w:t xml:space="preserve"> para darle un mejor diseño a la web y un toque más profesional.</w:t>
      </w:r>
    </w:p>
    <w:p w14:paraId="510DA09F" w14:textId="1C723A39" w:rsidR="00695123" w:rsidRPr="006D1626" w:rsidRDefault="00406F47" w:rsidP="006D1626">
      <w:pPr>
        <w:rPr>
          <w:lang w:val="x-none" w:eastAsia="x-none"/>
        </w:rPr>
      </w:pPr>
      <w:r>
        <w:rPr>
          <w:lang w:val="x-none" w:eastAsia="x-none"/>
        </w:rPr>
        <w:t xml:space="preserve">Exploré las posibilidades para el acceso a metadatos en base de datos en </w:t>
      </w:r>
      <w:proofErr w:type="spellStart"/>
      <w:r>
        <w:rPr>
          <w:lang w:val="x-none" w:eastAsia="x-none"/>
        </w:rPr>
        <w:t>Firebase</w:t>
      </w:r>
      <w:proofErr w:type="spellEnd"/>
      <w:r>
        <w:rPr>
          <w:lang w:val="x-none" w:eastAsia="x-none"/>
        </w:rPr>
        <w:t xml:space="preserve">. La configuración y adaptación de este servicio a mi proyecto llevaron tiempo, debido a las dificultades que se me presentaron para la importación de paquetes así como adaptarme a la nueva estructura, sintaxis y funciones de este. 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6A19D7">
        <w:tc>
          <w:tcPr>
            <w:tcW w:w="1394" w:type="dxa"/>
            <w:shd w:val="clear" w:color="auto" w:fill="D9D9D9" w:themeFill="background1" w:themeFillShade="D9"/>
          </w:tcPr>
          <w:p w14:paraId="2ACC21AC" w14:textId="77777777" w:rsidR="0078770F" w:rsidRDefault="0078770F" w:rsidP="00C1001C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74349AC6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1228F3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5DD49C2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1889E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6A19D7">
        <w:tc>
          <w:tcPr>
            <w:tcW w:w="1394" w:type="dxa"/>
            <w:vAlign w:val="center"/>
          </w:tcPr>
          <w:p w14:paraId="4C275019" w14:textId="2648571F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16/04/2024</w:t>
            </w:r>
          </w:p>
        </w:tc>
        <w:tc>
          <w:tcPr>
            <w:tcW w:w="3432" w:type="dxa"/>
          </w:tcPr>
          <w:p w14:paraId="1B38BAE8" w14:textId="38E5B0CD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96" w:type="dxa"/>
            <w:shd w:val="clear" w:color="auto" w:fill="FFFFFF" w:themeFill="background1"/>
          </w:tcPr>
          <w:p w14:paraId="6A67185E" w14:textId="0FD13EF2" w:rsidR="0078770F" w:rsidRPr="004E3232" w:rsidRDefault="000822DD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101EAFEF" w14:textId="33A01724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33" w:type="dxa"/>
          </w:tcPr>
          <w:p w14:paraId="0FD713EF" w14:textId="0E1D777F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6A19D7">
        <w:tc>
          <w:tcPr>
            <w:tcW w:w="1394" w:type="dxa"/>
            <w:vAlign w:val="center"/>
          </w:tcPr>
          <w:p w14:paraId="4BFCB610" w14:textId="56D1EF4A" w:rsidR="00F11ED8" w:rsidRDefault="00F11ED8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23/04/2024</w:t>
            </w:r>
          </w:p>
        </w:tc>
        <w:tc>
          <w:tcPr>
            <w:tcW w:w="3432" w:type="dxa"/>
          </w:tcPr>
          <w:p w14:paraId="38E15BA1" w14:textId="5E5AFA95" w:rsid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="00F11ED8"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="00F11ED8" w:rsidRPr="00F11ED8">
              <w:rPr>
                <w:lang w:val="x-none" w:eastAsia="x-none"/>
              </w:rPr>
              <w:t xml:space="preserve"> la tecnolog</w:t>
            </w:r>
            <w:r w:rsidR="00F11ED8">
              <w:rPr>
                <w:lang w:val="x-none" w:eastAsia="x-none"/>
              </w:rPr>
              <w:t>í</w:t>
            </w:r>
            <w:r w:rsidR="00F11ED8" w:rsidRPr="00F11ED8">
              <w:rPr>
                <w:lang w:val="x-none" w:eastAsia="x-none"/>
              </w:rPr>
              <w:t xml:space="preserve">a </w:t>
            </w:r>
            <w:r w:rsidR="00F11ED8"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88504D5" w14:textId="65F88BA9" w:rsidR="00F11ED8" w:rsidRDefault="00DB70B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621734F2" w14:textId="0B678B53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A693E13" w14:textId="49276EE0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6A19D7">
        <w:tc>
          <w:tcPr>
            <w:tcW w:w="1394" w:type="dxa"/>
            <w:vAlign w:val="center"/>
          </w:tcPr>
          <w:p w14:paraId="712D2552" w14:textId="7223615C" w:rsidR="00B85AEB" w:rsidRDefault="00B85AE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24/04/2024</w:t>
            </w:r>
          </w:p>
        </w:tc>
        <w:tc>
          <w:tcPr>
            <w:tcW w:w="3432" w:type="dxa"/>
          </w:tcPr>
          <w:p w14:paraId="6BFDA689" w14:textId="773E4959" w:rsidR="00B85AEB" w:rsidRP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7CEAB766" w14:textId="0EE73956" w:rsidR="00B85AEB" w:rsidRDefault="00DB70BC" w:rsidP="00C100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538AB7F8" w14:textId="74C453EA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D2687E" w14:textId="2C0464C2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19D7" w14:paraId="03810A1F" w14:textId="77777777" w:rsidTr="006A19D7">
        <w:tc>
          <w:tcPr>
            <w:tcW w:w="1394" w:type="dxa"/>
            <w:vAlign w:val="center"/>
          </w:tcPr>
          <w:p w14:paraId="5F4973FE" w14:textId="5061B6C9" w:rsidR="006A19D7" w:rsidRDefault="006A19D7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25/04/2024</w:t>
            </w:r>
          </w:p>
        </w:tc>
        <w:tc>
          <w:tcPr>
            <w:tcW w:w="3432" w:type="dxa"/>
          </w:tcPr>
          <w:p w14:paraId="1FF3B682" w14:textId="250660A2" w:rsidR="006A19D7" w:rsidRPr="00F11ED8" w:rsidRDefault="00DB70BC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3AD6DE5" w14:textId="2293EA43" w:rsidR="006A19D7" w:rsidRDefault="00DB70BC" w:rsidP="006A19D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0F5DCDC6" w14:textId="2E56BF40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CABE7C5" w14:textId="1689D267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9E724F2" w14:textId="77BED584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15037" w14:paraId="3E66C8B1" w14:textId="77777777" w:rsidTr="006A19D7">
        <w:tc>
          <w:tcPr>
            <w:tcW w:w="1394" w:type="dxa"/>
            <w:vAlign w:val="center"/>
          </w:tcPr>
          <w:p w14:paraId="6E2C8955" w14:textId="2525C937" w:rsidR="00615037" w:rsidRDefault="00615037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3D9D82FB" w14:textId="3F06238D" w:rsidR="00615037" w:rsidRDefault="00DD1B19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Subir archivos en todos los formatos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AFD2" w14:textId="3E4E3C2E" w:rsidR="00615037" w:rsidRDefault="00DD1B19" w:rsidP="0061503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18406EC" w14:textId="6A9216D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10A5A55" w14:textId="18E1D6B2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5385D79" w14:textId="68EF4D8F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DD1B19" w14:paraId="72CA1979" w14:textId="77777777" w:rsidTr="006A19D7">
        <w:tc>
          <w:tcPr>
            <w:tcW w:w="1394" w:type="dxa"/>
            <w:vAlign w:val="center"/>
          </w:tcPr>
          <w:p w14:paraId="298CF3A0" w14:textId="02A67821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1F6B00D1" w14:textId="5BDB119B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B1489" w14:textId="1C972A93" w:rsidR="00DD1B19" w:rsidRDefault="00DD1B19" w:rsidP="00DD1B1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2F1FB7F8" w14:textId="0B42A107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EE163A8" w14:textId="16283DEC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57B91792" w14:textId="20DC38F0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A0E0E" w14:paraId="37017E93" w14:textId="77777777" w:rsidTr="006A19D7">
        <w:tc>
          <w:tcPr>
            <w:tcW w:w="1394" w:type="dxa"/>
            <w:vAlign w:val="center"/>
          </w:tcPr>
          <w:p w14:paraId="3BD5F306" w14:textId="4A8504D7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30/04/2024</w:t>
            </w:r>
          </w:p>
        </w:tc>
        <w:tc>
          <w:tcPr>
            <w:tcW w:w="3432" w:type="dxa"/>
          </w:tcPr>
          <w:p w14:paraId="19D8EF0B" w14:textId="5FC7AC13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25745E0" w14:textId="4015B9D0" w:rsidR="00EA0E0E" w:rsidRDefault="00EA0E0E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592063C9" w14:textId="506B5C69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A105D0" w14:textId="35BFBB2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1E68D6B4" w14:textId="7B4DB6F7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C94049" w14:paraId="0872D9EB" w14:textId="77777777" w:rsidTr="006A19D7">
        <w:tc>
          <w:tcPr>
            <w:tcW w:w="1394" w:type="dxa"/>
            <w:vAlign w:val="center"/>
          </w:tcPr>
          <w:p w14:paraId="3709E6B9" w14:textId="0D7DB8C4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01/05/2024</w:t>
            </w:r>
          </w:p>
        </w:tc>
        <w:tc>
          <w:tcPr>
            <w:tcW w:w="3432" w:type="dxa"/>
          </w:tcPr>
          <w:p w14:paraId="11E52937" w14:textId="7B78618D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1F6AECF0" w14:textId="2087CBBE" w:rsidR="00C94049" w:rsidRDefault="00C94049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64107160" w14:textId="1C88F51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5DA66EF" w14:textId="67964B7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6ABD0B8" w14:textId="0BDA65CF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FF78C3" w14:paraId="618EF64B" w14:textId="77777777" w:rsidTr="006A19D7">
        <w:tc>
          <w:tcPr>
            <w:tcW w:w="1394" w:type="dxa"/>
            <w:vAlign w:val="center"/>
          </w:tcPr>
          <w:p w14:paraId="70074E7F" w14:textId="41FAD5F2" w:rsidR="00FF78C3" w:rsidRDefault="00FF78C3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03/05/2024</w:t>
            </w:r>
          </w:p>
        </w:tc>
        <w:tc>
          <w:tcPr>
            <w:tcW w:w="3432" w:type="dxa"/>
          </w:tcPr>
          <w:p w14:paraId="635B46CF" w14:textId="73BBF435" w:rsidR="00FF78C3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3FB869F6" w14:textId="6CF19621" w:rsidR="00FF78C3" w:rsidRDefault="002777DC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0C5D863" w14:textId="7FF9A569" w:rsidR="00FF78C3" w:rsidRDefault="00FF78C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10B1585" w14:textId="0860221C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01457B11" w14:textId="5B1E0905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293804" w14:paraId="64C653C0" w14:textId="77777777" w:rsidTr="006A19D7">
        <w:tc>
          <w:tcPr>
            <w:tcW w:w="1394" w:type="dxa"/>
            <w:vAlign w:val="center"/>
          </w:tcPr>
          <w:p w14:paraId="5B9DD2C9" w14:textId="0A990AFB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04/05/2024</w:t>
            </w:r>
          </w:p>
        </w:tc>
        <w:tc>
          <w:tcPr>
            <w:tcW w:w="3432" w:type="dxa"/>
          </w:tcPr>
          <w:p w14:paraId="50AC59F0" w14:textId="22C17A22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7F031BC2" w14:textId="268705D3" w:rsidR="00293804" w:rsidRDefault="002777DC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354CDDEF" w14:textId="50E9E0AB" w:rsidR="00293804" w:rsidRDefault="0029380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EAE86C" w14:textId="0C438C90" w:rsidR="00293804" w:rsidRDefault="00EF261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EE365D4" w14:textId="53B58510" w:rsidR="00293804" w:rsidRDefault="00714CF7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FE7C90" w14:paraId="677ED08F" w14:textId="77777777" w:rsidTr="006A19D7">
        <w:tc>
          <w:tcPr>
            <w:tcW w:w="1394" w:type="dxa"/>
            <w:vAlign w:val="center"/>
          </w:tcPr>
          <w:p w14:paraId="587B3759" w14:textId="601CB55F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05/05/2024</w:t>
            </w:r>
          </w:p>
        </w:tc>
        <w:tc>
          <w:tcPr>
            <w:tcW w:w="3432" w:type="dxa"/>
          </w:tcPr>
          <w:p w14:paraId="0A073A89" w14:textId="1B163411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25D4E25" w14:textId="1833B2E0" w:rsidR="00FE7C90" w:rsidRDefault="00FE7C90" w:rsidP="00EA0E0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608BBA01" w14:textId="18945E32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</w:t>
            </w:r>
            <w:r w:rsidR="00C555EC">
              <w:rPr>
                <w:lang w:val="x-none" w:eastAsia="x-none"/>
              </w:rPr>
              <w:t>so</w:t>
            </w:r>
          </w:p>
        </w:tc>
        <w:tc>
          <w:tcPr>
            <w:tcW w:w="1083" w:type="dxa"/>
          </w:tcPr>
          <w:p w14:paraId="6B6BAD06" w14:textId="32BBFD1A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1CD9B844" w14:textId="70E9909B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723F2" w14:paraId="72953311" w14:textId="77777777" w:rsidTr="006A19D7">
        <w:tc>
          <w:tcPr>
            <w:tcW w:w="1394" w:type="dxa"/>
            <w:vAlign w:val="center"/>
          </w:tcPr>
          <w:p w14:paraId="025C5CD9" w14:textId="163133E3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06/05/2024</w:t>
            </w:r>
          </w:p>
        </w:tc>
        <w:tc>
          <w:tcPr>
            <w:tcW w:w="3432" w:type="dxa"/>
          </w:tcPr>
          <w:p w14:paraId="2C62A090" w14:textId="6280CB31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</w:t>
            </w:r>
            <w:r>
              <w:rPr>
                <w:lang w:val="x-none" w:eastAsia="x-none"/>
              </w:rPr>
              <w:lastRenderedPageBreak/>
              <w:t xml:space="preserve">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EB682D7" w14:textId="23345AC6" w:rsidR="001723F2" w:rsidRDefault="001723F2" w:rsidP="001723F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lastRenderedPageBreak/>
              <w:t>Development</w:t>
            </w:r>
            <w:proofErr w:type="spellEnd"/>
          </w:p>
        </w:tc>
        <w:tc>
          <w:tcPr>
            <w:tcW w:w="1646" w:type="dxa"/>
          </w:tcPr>
          <w:p w14:paraId="1AC64A60" w14:textId="5D1FCB84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41FF74D" w14:textId="5F2ED54D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  <w:tc>
          <w:tcPr>
            <w:tcW w:w="1233" w:type="dxa"/>
          </w:tcPr>
          <w:p w14:paraId="195F282E" w14:textId="7FFF261D" w:rsidR="001723F2" w:rsidRDefault="009829C8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9829C8" w14:paraId="1BA56408" w14:textId="77777777" w:rsidTr="006A19D7">
        <w:tc>
          <w:tcPr>
            <w:tcW w:w="1394" w:type="dxa"/>
            <w:vAlign w:val="center"/>
          </w:tcPr>
          <w:p w14:paraId="0C591D3E" w14:textId="61228E50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07/05/2024</w:t>
            </w:r>
          </w:p>
        </w:tc>
        <w:tc>
          <w:tcPr>
            <w:tcW w:w="3432" w:type="dxa"/>
          </w:tcPr>
          <w:p w14:paraId="51C39097" w14:textId="5B9A8679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68ECC1E" w14:textId="41BA1273" w:rsidR="009829C8" w:rsidRDefault="009829C8" w:rsidP="009829C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3F397DE1" w14:textId="65EDFB41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9EF88F" w14:textId="35009CC4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CB234EE" w14:textId="4BA0253D" w:rsidR="009829C8" w:rsidRDefault="00402A8B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436875" w14:paraId="3C54137F" w14:textId="77777777" w:rsidTr="006A19D7">
        <w:tc>
          <w:tcPr>
            <w:tcW w:w="1394" w:type="dxa"/>
            <w:vAlign w:val="center"/>
          </w:tcPr>
          <w:p w14:paraId="5068537F" w14:textId="31B32026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08/05/2024</w:t>
            </w:r>
          </w:p>
        </w:tc>
        <w:tc>
          <w:tcPr>
            <w:tcW w:w="3432" w:type="dxa"/>
          </w:tcPr>
          <w:p w14:paraId="4D580F58" w14:textId="7FD59984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6518580" w14:textId="605FB298" w:rsidR="00436875" w:rsidRDefault="00436875" w:rsidP="009829C8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07B53DF" w14:textId="049C762D" w:rsidR="00436875" w:rsidRDefault="00F706DD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64D59B8" w14:textId="173FE58B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077BB29" w14:textId="0955C929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174BD4" w14:paraId="1D89E442" w14:textId="77777777" w:rsidTr="006A19D7">
        <w:tc>
          <w:tcPr>
            <w:tcW w:w="1394" w:type="dxa"/>
            <w:vAlign w:val="center"/>
          </w:tcPr>
          <w:p w14:paraId="46BAAA90" w14:textId="6B511C35" w:rsidR="00174BD4" w:rsidRDefault="00174BD4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  <w:r w:rsidR="00F706DD">
              <w:rPr>
                <w:lang w:val="x-none" w:eastAsia="x-none"/>
              </w:rPr>
              <w:t>9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22E212C" w14:textId="6E4A7A6D" w:rsidR="00174BD4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EBB33B5" w14:textId="5EBA038C" w:rsidR="00174BD4" w:rsidRDefault="00F706DD" w:rsidP="00174BD4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EBB6C5E" w14:textId="53A006A7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73912CF" w14:textId="540B94C7" w:rsidR="00174BD4" w:rsidRDefault="00174BD4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33" w:type="dxa"/>
          </w:tcPr>
          <w:p w14:paraId="1393860A" w14:textId="1A14EEF9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F706DD" w14:paraId="4AF7E00C" w14:textId="77777777" w:rsidTr="006A19D7">
        <w:tc>
          <w:tcPr>
            <w:tcW w:w="1394" w:type="dxa"/>
            <w:vAlign w:val="center"/>
          </w:tcPr>
          <w:p w14:paraId="03018E94" w14:textId="2411DB86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DC773F1" w14:textId="63298465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  <w:r>
              <w:rPr>
                <w:lang w:val="x-none" w:eastAsia="x-none"/>
              </w:rPr>
              <w:t xml:space="preserve"> para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17B7DCE4" w14:textId="758FD61B" w:rsidR="00F706DD" w:rsidRDefault="00F706DD" w:rsidP="00174BD4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03A1D672" w14:textId="6CF8E179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2AC8F0E" w14:textId="247A5312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60F8FC67" w14:textId="1D742915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154EB1" w14:paraId="6AC52411" w14:textId="77777777" w:rsidTr="006A19D7">
        <w:tc>
          <w:tcPr>
            <w:tcW w:w="1394" w:type="dxa"/>
            <w:vAlign w:val="center"/>
          </w:tcPr>
          <w:p w14:paraId="416BD357" w14:textId="13F01675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0978FB0" w14:textId="2D6A5336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1704009" w14:textId="69E3C2D9" w:rsidR="00154EB1" w:rsidRDefault="00154EB1" w:rsidP="00154EB1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3A555EBB" w14:textId="6557E8C1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81FEE04" w14:textId="78891F68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BFB1798" w14:textId="555A9227" w:rsidR="00154EB1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411DFE" w14:paraId="1DA87081" w14:textId="77777777" w:rsidTr="006A19D7">
        <w:tc>
          <w:tcPr>
            <w:tcW w:w="1394" w:type="dxa"/>
            <w:vAlign w:val="center"/>
          </w:tcPr>
          <w:p w14:paraId="0A3F09AA" w14:textId="1471CAE6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12/05/2024</w:t>
            </w:r>
          </w:p>
        </w:tc>
        <w:tc>
          <w:tcPr>
            <w:tcW w:w="3432" w:type="dxa"/>
          </w:tcPr>
          <w:p w14:paraId="2F627096" w14:textId="5CCC133F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6E85FC50" w14:textId="243F2274" w:rsidR="00411DFE" w:rsidRDefault="00411DFE" w:rsidP="00154EB1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52D7064" w14:textId="611ACD53" w:rsidR="00411DFE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B3D7262" w14:textId="76763ECC" w:rsidR="00411DFE" w:rsidRDefault="003F4F09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  <w:r w:rsidR="00411DFE">
              <w:rPr>
                <w:lang w:val="x-none" w:eastAsia="x-none"/>
              </w:rPr>
              <w:t>.5</w:t>
            </w:r>
          </w:p>
        </w:tc>
        <w:tc>
          <w:tcPr>
            <w:tcW w:w="1233" w:type="dxa"/>
          </w:tcPr>
          <w:p w14:paraId="5F5A136F" w14:textId="24930D8F" w:rsidR="00411DFE" w:rsidRDefault="001B2C20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</w:tr>
      <w:tr w:rsidR="006A307B" w14:paraId="59FCAE83" w14:textId="77777777" w:rsidTr="006A19D7">
        <w:tc>
          <w:tcPr>
            <w:tcW w:w="1394" w:type="dxa"/>
            <w:vAlign w:val="center"/>
          </w:tcPr>
          <w:p w14:paraId="6F45A01F" w14:textId="12A9EB97" w:rsidR="006A307B" w:rsidRDefault="006A307B" w:rsidP="006A307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13/05/2024</w:t>
            </w:r>
          </w:p>
        </w:tc>
        <w:tc>
          <w:tcPr>
            <w:tcW w:w="3432" w:type="dxa"/>
          </w:tcPr>
          <w:p w14:paraId="5D1CC3D1" w14:textId="51851BE8" w:rsidR="006A307B" w:rsidRDefault="006A307B" w:rsidP="006A307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39111C0" w14:textId="42D5A277" w:rsidR="006A307B" w:rsidRDefault="006A307B" w:rsidP="006A307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5F62D102" w14:textId="4DA96B3F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CF926E5" w14:textId="2EA661CD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D5611FC" w14:textId="397C43FA" w:rsidR="006A307B" w:rsidRDefault="00DD711C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DD711C" w14:paraId="75BFE175" w14:textId="77777777" w:rsidTr="006A19D7">
        <w:tc>
          <w:tcPr>
            <w:tcW w:w="1394" w:type="dxa"/>
            <w:vAlign w:val="center"/>
          </w:tcPr>
          <w:p w14:paraId="026F5E1B" w14:textId="1A6E4923" w:rsidR="00DD711C" w:rsidRDefault="00DD711C" w:rsidP="00DD71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14/05/2024</w:t>
            </w:r>
          </w:p>
        </w:tc>
        <w:tc>
          <w:tcPr>
            <w:tcW w:w="3432" w:type="dxa"/>
          </w:tcPr>
          <w:p w14:paraId="0579DDB8" w14:textId="0160D973" w:rsidR="00DD711C" w:rsidRDefault="00DD711C" w:rsidP="00DD71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2F3BA042" w14:textId="08724FCE" w:rsidR="00DD711C" w:rsidRDefault="00DD711C" w:rsidP="00DD711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1D7FC83B" w14:textId="42F78A9D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3135DE" w14:textId="361D7A17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  <w:tc>
          <w:tcPr>
            <w:tcW w:w="1233" w:type="dxa"/>
          </w:tcPr>
          <w:p w14:paraId="5CEC7135" w14:textId="3FB92D57" w:rsidR="00DD711C" w:rsidRDefault="00EE6031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</w:tr>
      <w:tr w:rsidR="00C2580A" w14:paraId="16395FFE" w14:textId="77777777" w:rsidTr="006A19D7">
        <w:tc>
          <w:tcPr>
            <w:tcW w:w="1394" w:type="dxa"/>
            <w:vAlign w:val="center"/>
          </w:tcPr>
          <w:p w14:paraId="0F13CCC2" w14:textId="44CB890C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15/05/2024</w:t>
            </w:r>
          </w:p>
        </w:tc>
        <w:tc>
          <w:tcPr>
            <w:tcW w:w="3432" w:type="dxa"/>
          </w:tcPr>
          <w:p w14:paraId="05A2D512" w14:textId="5E00DF36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2D4B58E" w14:textId="6F8D6475" w:rsidR="00C2580A" w:rsidRDefault="00C2580A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545F442" w14:textId="77F53062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7B8627E" w14:textId="50511C9E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67A73F6E" w14:textId="52C3AE5E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C2580A" w14:paraId="176FA910" w14:textId="77777777" w:rsidTr="006A19D7">
        <w:tc>
          <w:tcPr>
            <w:tcW w:w="1394" w:type="dxa"/>
            <w:vAlign w:val="center"/>
          </w:tcPr>
          <w:p w14:paraId="01CBE60B" w14:textId="58C3ABBF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  <w:r w:rsidR="003049A6">
              <w:rPr>
                <w:lang w:val="x-none" w:eastAsia="x-none"/>
              </w:rPr>
              <w:t>7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644EB12" w14:textId="67263606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t xml:space="preserve"> </w:t>
            </w:r>
            <w:r w:rsidR="003049A6" w:rsidRPr="003049A6">
              <w:rPr>
                <w:lang w:val="x-none" w:eastAsia="x-none"/>
              </w:rPr>
              <w:t xml:space="preserve">ejecute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1CFAD86D" w14:textId="67DC2839" w:rsidR="00C2580A" w:rsidRDefault="00C2580A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5E4D919F" w14:textId="0A10ECBF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D86F04" w14:textId="65F68644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6A27E456" w14:textId="3D89C6A1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3049A6" w14:paraId="409FC0B6" w14:textId="77777777" w:rsidTr="006A19D7">
        <w:tc>
          <w:tcPr>
            <w:tcW w:w="1394" w:type="dxa"/>
            <w:vAlign w:val="center"/>
          </w:tcPr>
          <w:p w14:paraId="1A6C5C9B" w14:textId="6F7E7BCD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18/05/2024</w:t>
            </w:r>
          </w:p>
        </w:tc>
        <w:tc>
          <w:tcPr>
            <w:tcW w:w="3432" w:type="dxa"/>
          </w:tcPr>
          <w:p w14:paraId="4A297150" w14:textId="1A8E3899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ejecute </w:t>
            </w:r>
            <w:proofErr w:type="spellStart"/>
            <w:r>
              <w:rPr>
                <w:lang w:val="x-none" w:eastAsia="x-none"/>
              </w:rPr>
              <w:lastRenderedPageBreak/>
              <w:t>audiveris</w:t>
            </w:r>
            <w:proofErr w:type="spellEnd"/>
            <w:r>
              <w:rPr>
                <w:lang w:val="x-none" w:eastAsia="x-none"/>
              </w:rPr>
              <w:t xml:space="preserve"> </w:t>
            </w:r>
          </w:p>
        </w:tc>
        <w:tc>
          <w:tcPr>
            <w:tcW w:w="1696" w:type="dxa"/>
            <w:shd w:val="clear" w:color="auto" w:fill="FFFFFF" w:themeFill="background1"/>
          </w:tcPr>
          <w:p w14:paraId="32ECDD16" w14:textId="1D89A807" w:rsidR="003049A6" w:rsidRDefault="003049A6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lastRenderedPageBreak/>
              <w:t>Development</w:t>
            </w:r>
            <w:proofErr w:type="spellEnd"/>
          </w:p>
        </w:tc>
        <w:tc>
          <w:tcPr>
            <w:tcW w:w="1646" w:type="dxa"/>
          </w:tcPr>
          <w:p w14:paraId="43EA525C" w14:textId="3FDEDF3B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F666433" w14:textId="6426C295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661EA4A8" w14:textId="6429B7A5" w:rsidR="003049A6" w:rsidRDefault="00E66F0D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4.5</w:t>
            </w:r>
          </w:p>
        </w:tc>
      </w:tr>
      <w:tr w:rsidR="003049A6" w14:paraId="32D59325" w14:textId="77777777" w:rsidTr="006A19D7">
        <w:tc>
          <w:tcPr>
            <w:tcW w:w="1394" w:type="dxa"/>
            <w:vAlign w:val="center"/>
          </w:tcPr>
          <w:p w14:paraId="6622A7D5" w14:textId="7DA040FE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18/05/2024</w:t>
            </w:r>
          </w:p>
        </w:tc>
        <w:tc>
          <w:tcPr>
            <w:tcW w:w="3432" w:type="dxa"/>
          </w:tcPr>
          <w:p w14:paraId="5A8D79A8" w14:textId="0FE5FCB1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Mejora de las vistas</w:t>
            </w:r>
          </w:p>
        </w:tc>
        <w:tc>
          <w:tcPr>
            <w:tcW w:w="1696" w:type="dxa"/>
            <w:shd w:val="clear" w:color="auto" w:fill="FFFFFF" w:themeFill="background1"/>
          </w:tcPr>
          <w:p w14:paraId="008115BA" w14:textId="2CD7B45A" w:rsidR="003049A6" w:rsidRDefault="003049A6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732B1F10" w14:textId="1F571409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853A63E" w14:textId="7B7A7E72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1C1D8074" w14:textId="522379F8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3049A6" w14:paraId="771A1EF9" w14:textId="77777777" w:rsidTr="006A19D7">
        <w:tc>
          <w:tcPr>
            <w:tcW w:w="1394" w:type="dxa"/>
            <w:vAlign w:val="center"/>
          </w:tcPr>
          <w:p w14:paraId="176CE82E" w14:textId="6CB3477C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  <w:r w:rsidR="00703A54">
              <w:rPr>
                <w:lang w:val="x-none" w:eastAsia="x-none"/>
              </w:rPr>
              <w:t>8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4813E0CA" w14:textId="0CB9B9CC" w:rsidR="003049A6" w:rsidRDefault="00950F63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</w:t>
            </w:r>
            <w:r w:rsidR="003049A6">
              <w:rPr>
                <w:lang w:val="x-none" w:eastAsia="x-none"/>
              </w:rPr>
              <w:t xml:space="preserve">de </w:t>
            </w:r>
            <w:proofErr w:type="spellStart"/>
            <w:r w:rsidR="003049A6"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DA37914" w14:textId="092D7D35" w:rsidR="003049A6" w:rsidRDefault="003049A6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4368C9FC" w14:textId="32C4DAF2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6199A98" w14:textId="451056CC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F4C8F16" w14:textId="1EDEA4A1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703A54" w14:paraId="60CE8F80" w14:textId="77777777" w:rsidTr="006A19D7">
        <w:tc>
          <w:tcPr>
            <w:tcW w:w="1394" w:type="dxa"/>
            <w:vAlign w:val="center"/>
          </w:tcPr>
          <w:p w14:paraId="530B6BCD" w14:textId="4ACED373" w:rsidR="00703A54" w:rsidRDefault="00703A54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19/05/2024</w:t>
            </w:r>
          </w:p>
        </w:tc>
        <w:tc>
          <w:tcPr>
            <w:tcW w:w="3432" w:type="dxa"/>
          </w:tcPr>
          <w:p w14:paraId="78338491" w14:textId="02A5F6CD" w:rsidR="00703A54" w:rsidRDefault="00950F63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6B719A7F" w14:textId="26F2A736" w:rsidR="00703A54" w:rsidRDefault="00950F63" w:rsidP="00C2580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0040E2AA" w14:textId="381653B5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4445638" w14:textId="157E37F5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5CAC809B" w14:textId="26357D29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A93CE1" w14:paraId="0F54D443" w14:textId="77777777" w:rsidTr="006A19D7">
        <w:tc>
          <w:tcPr>
            <w:tcW w:w="1394" w:type="dxa"/>
            <w:vAlign w:val="center"/>
          </w:tcPr>
          <w:p w14:paraId="0D6CCF45" w14:textId="1794F8C4" w:rsidR="00A93CE1" w:rsidRDefault="00A93CE1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19/05/2024</w:t>
            </w:r>
          </w:p>
        </w:tc>
        <w:tc>
          <w:tcPr>
            <w:tcW w:w="3432" w:type="dxa"/>
          </w:tcPr>
          <w:p w14:paraId="22583C58" w14:textId="7E0E370F" w:rsidR="00A93CE1" w:rsidRDefault="00A93CE1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2E0FD13D" w14:textId="34D37EB9" w:rsidR="00A93CE1" w:rsidRDefault="00A93CE1" w:rsidP="00A93CE1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FDADFC3" w14:textId="088CAEE3" w:rsidR="00A93CE1" w:rsidRDefault="00A93CE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AC70411" w14:textId="181DFFED" w:rsidR="00A93CE1" w:rsidRDefault="00A93CE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FF40446" w14:textId="18841058" w:rsidR="00A93CE1" w:rsidRDefault="00BB0104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AB7965" w14:paraId="3D861423" w14:textId="77777777" w:rsidTr="006A19D7">
        <w:tc>
          <w:tcPr>
            <w:tcW w:w="1394" w:type="dxa"/>
            <w:vAlign w:val="center"/>
          </w:tcPr>
          <w:p w14:paraId="6585B9E2" w14:textId="66F554C5" w:rsidR="00AB7965" w:rsidRDefault="00AB7965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20/05/2024</w:t>
            </w:r>
          </w:p>
        </w:tc>
        <w:tc>
          <w:tcPr>
            <w:tcW w:w="3432" w:type="dxa"/>
          </w:tcPr>
          <w:p w14:paraId="563900F2" w14:textId="7D119BC1" w:rsidR="00AB7965" w:rsidRDefault="00AB7965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63E628B1" w14:textId="3421C6DC" w:rsidR="00AB7965" w:rsidRDefault="00AB7965" w:rsidP="00A93CE1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0FB3F3E8" w14:textId="1E787A49" w:rsidR="00AB7965" w:rsidRDefault="00AB7965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5A0CA73" w14:textId="78F57F4D" w:rsidR="00AB7965" w:rsidRDefault="00AB7965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048355FA" w14:textId="2CE1AEFA" w:rsidR="00AB7965" w:rsidRDefault="007C526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9788D" w14:paraId="6086627F" w14:textId="77777777" w:rsidTr="006A19D7">
        <w:tc>
          <w:tcPr>
            <w:tcW w:w="1394" w:type="dxa"/>
            <w:vAlign w:val="center"/>
          </w:tcPr>
          <w:p w14:paraId="3A7214F2" w14:textId="1199404D" w:rsidR="00C9788D" w:rsidRDefault="00C9788D" w:rsidP="00C9788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20/05/2024</w:t>
            </w:r>
          </w:p>
        </w:tc>
        <w:tc>
          <w:tcPr>
            <w:tcW w:w="3432" w:type="dxa"/>
          </w:tcPr>
          <w:p w14:paraId="459A577D" w14:textId="4B2254DD" w:rsidR="00C9788D" w:rsidRDefault="00C9788D" w:rsidP="00C9788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D1B2C81" w14:textId="48C89651" w:rsidR="00C9788D" w:rsidRDefault="00C9788D" w:rsidP="00C9788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6871F64" w14:textId="5213CD6C" w:rsidR="00C9788D" w:rsidRDefault="00C9788D" w:rsidP="00C9788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8CC0098" w14:textId="4EA62DCB" w:rsidR="00C9788D" w:rsidRDefault="00C9788D" w:rsidP="00C9788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53F82B6" w14:textId="14FF29DD" w:rsidR="00C9788D" w:rsidRDefault="000208A6" w:rsidP="00C9788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</w:tr>
      <w:tr w:rsidR="00086742" w14:paraId="01826C53" w14:textId="77777777" w:rsidTr="006A19D7">
        <w:tc>
          <w:tcPr>
            <w:tcW w:w="1394" w:type="dxa"/>
            <w:vAlign w:val="center"/>
          </w:tcPr>
          <w:p w14:paraId="5A1888A1" w14:textId="6419C9A5" w:rsidR="00086742" w:rsidRDefault="00086742" w:rsidP="0008674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21/05/2024</w:t>
            </w:r>
          </w:p>
        </w:tc>
        <w:tc>
          <w:tcPr>
            <w:tcW w:w="3432" w:type="dxa"/>
          </w:tcPr>
          <w:p w14:paraId="7A3E7129" w14:textId="57C2E448" w:rsidR="00086742" w:rsidRDefault="00086742" w:rsidP="0008674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8882895" w14:textId="5DFD84A8" w:rsidR="00086742" w:rsidRDefault="00086742" w:rsidP="0008674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A89AB2E" w14:textId="376AD4C1" w:rsidR="00086742" w:rsidRDefault="00086742" w:rsidP="0008674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78CF63" w14:textId="30A274A4" w:rsidR="00086742" w:rsidRDefault="00086742" w:rsidP="0008674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7BB8F455" w14:textId="63619649" w:rsidR="00086742" w:rsidRDefault="00086742" w:rsidP="0008674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8B29C4" w14:paraId="06F851DD" w14:textId="77777777" w:rsidTr="006A19D7">
        <w:tc>
          <w:tcPr>
            <w:tcW w:w="1394" w:type="dxa"/>
            <w:vAlign w:val="center"/>
          </w:tcPr>
          <w:p w14:paraId="4AEC8648" w14:textId="21726FD9" w:rsidR="008B29C4" w:rsidRDefault="008B29C4" w:rsidP="008B29C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22/05/2024</w:t>
            </w:r>
          </w:p>
        </w:tc>
        <w:tc>
          <w:tcPr>
            <w:tcW w:w="3432" w:type="dxa"/>
          </w:tcPr>
          <w:p w14:paraId="6EE86001" w14:textId="49E25F87" w:rsidR="008B29C4" w:rsidRDefault="008B29C4" w:rsidP="008B29C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63B7FD1F" w14:textId="60DCE3DC" w:rsidR="008B29C4" w:rsidRDefault="008B29C4" w:rsidP="008B29C4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4768AB8" w14:textId="4998DF5A" w:rsidR="008B29C4" w:rsidRDefault="008B29C4" w:rsidP="008B29C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2B4835E" w14:textId="1359E955" w:rsidR="008B29C4" w:rsidRDefault="008B29C4" w:rsidP="008B29C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122094C7" w14:textId="096EF98C" w:rsidR="008B29C4" w:rsidRDefault="008B29C4" w:rsidP="008B29C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</w:p>
        </w:tc>
      </w:tr>
    </w:tbl>
    <w:p w14:paraId="5121DBAD" w14:textId="77777777" w:rsidR="004E73FF" w:rsidRDefault="004E73FF" w:rsidP="00004B35">
      <w:pPr>
        <w:rPr>
          <w:lang w:val="x-none" w:eastAsia="x-none"/>
        </w:rPr>
      </w:pPr>
    </w:p>
    <w:p w14:paraId="4EBDC52C" w14:textId="3D591FFB" w:rsidR="005C5CDD" w:rsidRDefault="005C5CDD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1F2CA2CC" wp14:editId="3ECF5734">
            <wp:extent cx="5400040" cy="3150235"/>
            <wp:effectExtent l="0" t="0" r="0" b="0"/>
            <wp:docPr id="96341671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CF93C2" w14:textId="77777777" w:rsidR="007A0B24" w:rsidRDefault="007A0B24" w:rsidP="00004B35">
      <w:pPr>
        <w:rPr>
          <w:lang w:val="x-none" w:eastAsia="x-none"/>
        </w:rPr>
      </w:pPr>
    </w:p>
    <w:p w14:paraId="3D14C6DE" w14:textId="64FF6E2B" w:rsidR="007A0B24" w:rsidRPr="002E2A3E" w:rsidRDefault="007A0B24" w:rsidP="007A0B24">
      <w:pPr>
        <w:pStyle w:val="Heading1"/>
        <w:rPr>
          <w:rStyle w:val="IntenseReference"/>
          <w:lang w:val="es-ES"/>
        </w:rPr>
      </w:pPr>
      <w:r>
        <w:rPr>
          <w:rStyle w:val="IntenseReference"/>
        </w:rPr>
        <w:t xml:space="preserve">Sprint 5: 23/05/2024 – </w:t>
      </w:r>
      <w:r w:rsidR="000463E6">
        <w:rPr>
          <w:rStyle w:val="IntenseReference"/>
        </w:rPr>
        <w:t>20</w:t>
      </w:r>
      <w:r w:rsidR="002E2A3E" w:rsidRPr="002E2A3E">
        <w:rPr>
          <w:rStyle w:val="IntenseReference"/>
          <w:lang w:val="es-ES"/>
        </w:rPr>
        <w:t>/</w:t>
      </w:r>
      <w:r w:rsidR="002E2A3E">
        <w:rPr>
          <w:rStyle w:val="IntenseReference"/>
          <w:lang w:val="es-ES"/>
        </w:rPr>
        <w:t>06/2024</w:t>
      </w:r>
    </w:p>
    <w:p w14:paraId="4092D92D" w14:textId="439F0A7B" w:rsidR="00E318CC" w:rsidRDefault="00E318CC" w:rsidP="001E69D3">
      <w:pPr>
        <w:rPr>
          <w:lang w:eastAsia="x-none"/>
        </w:rPr>
      </w:pPr>
      <w:r>
        <w:rPr>
          <w:lang w:val="x-none" w:eastAsia="x-none"/>
        </w:rPr>
        <w:t>En este sprint valor</w:t>
      </w:r>
      <w:r>
        <w:rPr>
          <w:lang w:eastAsia="x-none"/>
        </w:rPr>
        <w:t xml:space="preserve">é otras alternativas para la digitalización de partituras. Consideré hacer uso de </w:t>
      </w:r>
      <w:proofErr w:type="spellStart"/>
      <w:r w:rsidR="00B93875">
        <w:rPr>
          <w:lang w:eastAsia="x-none"/>
        </w:rPr>
        <w:t>Firebase</w:t>
      </w:r>
      <w:proofErr w:type="spellEnd"/>
      <w:r w:rsidR="00B93875">
        <w:rPr>
          <w:lang w:eastAsia="x-none"/>
        </w:rPr>
        <w:t xml:space="preserve"> ML que permite integrar aprendizaje automático en aplicaciones web. De esta forma podría implementarlo en mi web para que, en vez de usar </w:t>
      </w:r>
      <w:proofErr w:type="spellStart"/>
      <w:r w:rsidR="00B93875">
        <w:rPr>
          <w:lang w:eastAsia="x-none"/>
        </w:rPr>
        <w:t>Audiveris</w:t>
      </w:r>
      <w:proofErr w:type="spellEnd"/>
      <w:r w:rsidR="00B93875">
        <w:rPr>
          <w:lang w:eastAsia="x-none"/>
        </w:rPr>
        <w:t xml:space="preserve"> para transcribir las partituras, usar esta IA. Valoré la posibilidad de usar un modelo </w:t>
      </w:r>
      <w:proofErr w:type="spellStart"/>
      <w:r w:rsidR="00B93875">
        <w:rPr>
          <w:lang w:eastAsia="x-none"/>
        </w:rPr>
        <w:t>preentrenado</w:t>
      </w:r>
      <w:proofErr w:type="spellEnd"/>
      <w:r w:rsidR="00B93875">
        <w:rPr>
          <w:lang w:eastAsia="x-none"/>
        </w:rPr>
        <w:t xml:space="preserve"> con esta funcionalidad para facilitar el proceso, pero </w:t>
      </w:r>
      <w:r w:rsidR="00CE342E">
        <w:rPr>
          <w:lang w:eastAsia="x-none"/>
        </w:rPr>
        <w:t>no obtuve resultados viables. Investigué como podría entrenar una por mi cuenta</w:t>
      </w:r>
      <w:r w:rsidR="00B93875">
        <w:rPr>
          <w:lang w:eastAsia="x-none"/>
        </w:rPr>
        <w:t xml:space="preserve"> en base a mis </w:t>
      </w:r>
      <w:r w:rsidR="00CE342E">
        <w:rPr>
          <w:lang w:eastAsia="x-none"/>
        </w:rPr>
        <w:t xml:space="preserve">preferencias, </w:t>
      </w:r>
      <w:r w:rsidR="00CE342E">
        <w:rPr>
          <w:lang w:eastAsia="x-none"/>
        </w:rPr>
        <w:lastRenderedPageBreak/>
        <w:t>pero no lo llevé adelante</w:t>
      </w:r>
      <w:r w:rsidR="00B93875">
        <w:rPr>
          <w:lang w:eastAsia="x-none"/>
        </w:rPr>
        <w:t xml:space="preserve"> debido a la falta de experiencia en este sector y el tiempo que me llevaría desarrollarlo y en base al tiempo que me quedaba.</w:t>
      </w:r>
    </w:p>
    <w:p w14:paraId="6B909210" w14:textId="77777777" w:rsidR="00CE342E" w:rsidRDefault="00CE342E" w:rsidP="001E69D3">
      <w:pPr>
        <w:rPr>
          <w:lang w:eastAsia="x-none"/>
        </w:rPr>
      </w:pPr>
      <w:r>
        <w:rPr>
          <w:lang w:eastAsia="x-none"/>
        </w:rPr>
        <w:t>También empecé la documentación de la memoria empezando por puntos esenciales y sencillos de implementar, como los objetivos de desarrollo sostenible o la introducción.</w:t>
      </w:r>
    </w:p>
    <w:p w14:paraId="7116B898" w14:textId="6CEE61D6" w:rsidR="00CE342E" w:rsidRDefault="00CE342E" w:rsidP="001E69D3">
      <w:pPr>
        <w:rPr>
          <w:lang w:eastAsia="x-none"/>
        </w:rPr>
      </w:pPr>
      <w:r>
        <w:rPr>
          <w:lang w:eastAsia="x-none"/>
        </w:rPr>
        <w:t xml:space="preserve"> </w:t>
      </w:r>
      <w:r w:rsidR="00726316">
        <w:rPr>
          <w:lang w:eastAsia="x-none"/>
        </w:rPr>
        <w:t xml:space="preserve">Retomé la funcionalidad de ejecutar </w:t>
      </w:r>
      <w:proofErr w:type="spellStart"/>
      <w:r w:rsidR="00726316">
        <w:rPr>
          <w:lang w:eastAsia="x-none"/>
        </w:rPr>
        <w:t>Audiveris</w:t>
      </w:r>
      <w:proofErr w:type="spellEnd"/>
      <w:r w:rsidR="00726316">
        <w:rPr>
          <w:lang w:eastAsia="x-none"/>
        </w:rPr>
        <w:t xml:space="preserve"> construyendo un comando que se ejecutaría como </w:t>
      </w:r>
      <w:proofErr w:type="spellStart"/>
      <w:r w:rsidR="00726316">
        <w:rPr>
          <w:lang w:eastAsia="x-none"/>
        </w:rPr>
        <w:t>batch</w:t>
      </w:r>
      <w:proofErr w:type="spellEnd"/>
      <w:r w:rsidR="00726316">
        <w:rPr>
          <w:lang w:eastAsia="x-none"/>
        </w:rPr>
        <w:t xml:space="preserve"> en segundo plano</w:t>
      </w:r>
      <w:r w:rsidR="00CC7802">
        <w:rPr>
          <w:lang w:eastAsia="x-none"/>
        </w:rPr>
        <w:t xml:space="preserve">, además también replanteé la estructura de las funciones de cada archivo del directorio, ordenando las definiciones, evitando que </w:t>
      </w:r>
      <w:proofErr w:type="spellStart"/>
      <w:r w:rsidR="00CC7802">
        <w:rPr>
          <w:lang w:eastAsia="x-none"/>
        </w:rPr>
        <w:t>Firebase</w:t>
      </w:r>
      <w:proofErr w:type="spellEnd"/>
      <w:r w:rsidR="00CC7802">
        <w:rPr>
          <w:lang w:eastAsia="x-none"/>
        </w:rPr>
        <w:t xml:space="preserve"> se inicializara más veces de las necesarias.</w:t>
      </w:r>
    </w:p>
    <w:p w14:paraId="0ABB3D88" w14:textId="7C083F02" w:rsidR="00B4110F" w:rsidRDefault="00B4110F" w:rsidP="001E69D3">
      <w:pPr>
        <w:rPr>
          <w:lang w:eastAsia="x-none"/>
        </w:rPr>
      </w:pPr>
      <w:r>
        <w:rPr>
          <w:lang w:eastAsia="x-none"/>
        </w:rPr>
        <w:t xml:space="preserve">El siguiente paso fue </w:t>
      </w:r>
      <w:r w:rsidR="00BC28AA">
        <w:rPr>
          <w:lang w:eastAsia="x-none"/>
        </w:rPr>
        <w:t>implementar</w:t>
      </w:r>
      <w:r>
        <w:rPr>
          <w:lang w:eastAsia="x-none"/>
        </w:rPr>
        <w:t xml:space="preserve"> una funcionalidad que permitiera visualizar las partituras que se consiguieran digitalizar. Para ello usé </w:t>
      </w:r>
      <w:proofErr w:type="spellStart"/>
      <w:r>
        <w:rPr>
          <w:lang w:eastAsia="x-none"/>
        </w:rPr>
        <w:t>Verovio</w:t>
      </w:r>
      <w:proofErr w:type="spellEnd"/>
      <w:r>
        <w:rPr>
          <w:lang w:eastAsia="x-none"/>
        </w:rPr>
        <w:t>,</w:t>
      </w:r>
      <w:r w:rsidR="00C1094C">
        <w:rPr>
          <w:lang w:eastAsia="x-none"/>
        </w:rPr>
        <w:t xml:space="preserve"> instalándolo junto con sus dependencias en mi </w:t>
      </w:r>
      <w:r w:rsidR="00A94108">
        <w:rPr>
          <w:lang w:eastAsia="x-none"/>
        </w:rPr>
        <w:t>máquina. Tuve bastantes problemas en este punto ya que hubo muchos conflictos con la instalación de las dependencias y con las correcta configuración</w:t>
      </w:r>
      <w:r w:rsidR="00C1094C">
        <w:rPr>
          <w:lang w:eastAsia="x-none"/>
        </w:rPr>
        <w:t xml:space="preserve"> y estableci</w:t>
      </w:r>
      <w:r w:rsidR="00BC28AA">
        <w:rPr>
          <w:lang w:eastAsia="x-none"/>
        </w:rPr>
        <w:t xml:space="preserve">miento </w:t>
      </w:r>
      <w:r w:rsidR="00C1094C">
        <w:rPr>
          <w:lang w:eastAsia="x-none"/>
        </w:rPr>
        <w:t>en mis variables de entorno</w:t>
      </w:r>
      <w:r w:rsidR="00737725">
        <w:rPr>
          <w:lang w:eastAsia="x-none"/>
        </w:rPr>
        <w:t xml:space="preserve">. </w:t>
      </w:r>
      <w:r w:rsidR="00BC28AA">
        <w:rPr>
          <w:lang w:eastAsia="x-none"/>
        </w:rPr>
        <w:t>I</w:t>
      </w:r>
      <w:r w:rsidR="00737725">
        <w:rPr>
          <w:lang w:eastAsia="x-none"/>
        </w:rPr>
        <w:t>nclu</w:t>
      </w:r>
      <w:r w:rsidR="00BC28AA">
        <w:rPr>
          <w:lang w:eastAsia="x-none"/>
        </w:rPr>
        <w:t xml:space="preserve">í la funcionalidad de visualizar las partituras y </w:t>
      </w:r>
      <w:proofErr w:type="spellStart"/>
      <w:r w:rsidR="00BC28AA">
        <w:rPr>
          <w:lang w:eastAsia="x-none"/>
        </w:rPr>
        <w:t>Verovio</w:t>
      </w:r>
      <w:proofErr w:type="spellEnd"/>
      <w:r w:rsidR="00BC28AA">
        <w:rPr>
          <w:lang w:eastAsia="x-none"/>
        </w:rPr>
        <w:t xml:space="preserve"> </w:t>
      </w:r>
      <w:r w:rsidR="00737725">
        <w:rPr>
          <w:lang w:eastAsia="x-none"/>
        </w:rPr>
        <w:t xml:space="preserve">en las vistas </w:t>
      </w:r>
      <w:r w:rsidR="00BC28AA">
        <w:rPr>
          <w:lang w:eastAsia="x-none"/>
        </w:rPr>
        <w:t>con</w:t>
      </w:r>
      <w:r w:rsidR="00737725">
        <w:rPr>
          <w:lang w:eastAsia="x-none"/>
        </w:rPr>
        <w:t xml:space="preserve"> bibliotecas</w:t>
      </w:r>
      <w:r w:rsidR="00BC28AA">
        <w:rPr>
          <w:lang w:eastAsia="x-none"/>
        </w:rPr>
        <w:t>,</w:t>
      </w:r>
      <w:r w:rsidR="00431EC4">
        <w:rPr>
          <w:lang w:eastAsia="x-none"/>
        </w:rPr>
        <w:t xml:space="preserve"> </w:t>
      </w:r>
      <w:r w:rsidR="00BC28AA">
        <w:rPr>
          <w:lang w:eastAsia="x-none"/>
        </w:rPr>
        <w:t xml:space="preserve">mostrándose </w:t>
      </w:r>
      <w:r w:rsidR="00431EC4">
        <w:rPr>
          <w:lang w:eastAsia="x-none"/>
        </w:rPr>
        <w:t>las partituras mediante bloques y scripts.</w:t>
      </w:r>
    </w:p>
    <w:p w14:paraId="157F602D" w14:textId="495B9F3A" w:rsidR="00AE5E77" w:rsidRDefault="002C3D14" w:rsidP="001E69D3">
      <w:pPr>
        <w:rPr>
          <w:lang w:eastAsia="x-none"/>
        </w:rPr>
      </w:pPr>
      <w:r>
        <w:rPr>
          <w:lang w:eastAsia="x-none"/>
        </w:rPr>
        <w:t xml:space="preserve">Luego implementé una funcionalidad para que el usuario pudiera eliminar las partituras que desee en el listado de partituras registradas en la aplicación y </w:t>
      </w:r>
      <w:proofErr w:type="spellStart"/>
      <w:r>
        <w:rPr>
          <w:lang w:eastAsia="x-none"/>
        </w:rPr>
        <w:t>Firebase</w:t>
      </w:r>
      <w:proofErr w:type="spellEnd"/>
      <w:r>
        <w:rPr>
          <w:lang w:eastAsia="x-none"/>
        </w:rPr>
        <w:t xml:space="preserve">. </w:t>
      </w:r>
      <w:r w:rsidR="00AE5E77">
        <w:rPr>
          <w:lang w:eastAsia="x-none"/>
        </w:rPr>
        <w:t xml:space="preserve">Aparqué la implementación debido a que me dio problemas con el acceso al </w:t>
      </w:r>
      <w:proofErr w:type="spellStart"/>
      <w:r w:rsidR="00AE5E77">
        <w:rPr>
          <w:lang w:eastAsia="x-none"/>
        </w:rPr>
        <w:t>bucket</w:t>
      </w:r>
      <w:proofErr w:type="spellEnd"/>
      <w:r w:rsidR="00AE5E77">
        <w:rPr>
          <w:lang w:eastAsia="x-none"/>
        </w:rPr>
        <w:t xml:space="preserve"> y al servicio de almacenamiento de </w:t>
      </w:r>
      <w:proofErr w:type="spellStart"/>
      <w:r w:rsidR="00AE5E77">
        <w:rPr>
          <w:lang w:eastAsia="x-none"/>
        </w:rPr>
        <w:t>Firebase</w:t>
      </w:r>
      <w:proofErr w:type="spellEnd"/>
      <w:r w:rsidR="00AE5E77">
        <w:rPr>
          <w:lang w:eastAsia="x-none"/>
        </w:rPr>
        <w:t>.</w:t>
      </w:r>
    </w:p>
    <w:p w14:paraId="04D15E4D" w14:textId="24B741E5" w:rsidR="00F66CF9" w:rsidRDefault="00F66CF9" w:rsidP="001E69D3">
      <w:pPr>
        <w:rPr>
          <w:lang w:eastAsia="x-none"/>
        </w:rPr>
      </w:pPr>
      <w:r>
        <w:rPr>
          <w:lang w:eastAsia="x-none"/>
        </w:rPr>
        <w:t>Añadí alertas a las funcionalidades de la aplicación para que el usuario se mantenga informado acerca de los procesos fallidos al intentar ciertas interacciones.</w:t>
      </w:r>
    </w:p>
    <w:p w14:paraId="1473A945" w14:textId="79648B7C" w:rsidR="00F66CF9" w:rsidRDefault="00F66CF9" w:rsidP="001E69D3">
      <w:pPr>
        <w:rPr>
          <w:lang w:eastAsia="x-none"/>
        </w:rPr>
      </w:pPr>
      <w:r>
        <w:rPr>
          <w:lang w:eastAsia="x-none"/>
        </w:rPr>
        <w:t xml:space="preserve">Aprovechando esta última implementación, añadí una funcionalidad para que, en caso de que la digitalización de una partitura </w:t>
      </w:r>
      <w:r w:rsidR="00C662AF">
        <w:rPr>
          <w:lang w:eastAsia="x-none"/>
        </w:rPr>
        <w:t>fallé, el</w:t>
      </w:r>
      <w:r>
        <w:rPr>
          <w:lang w:eastAsia="x-none"/>
        </w:rPr>
        <w:t xml:space="preserve"> usuario pueda alterar la im</w:t>
      </w:r>
      <w:r w:rsidR="00F62FAC">
        <w:rPr>
          <w:lang w:eastAsia="x-none"/>
        </w:rPr>
        <w:t>a</w:t>
      </w:r>
      <w:r>
        <w:rPr>
          <w:lang w:eastAsia="x-none"/>
        </w:rPr>
        <w:t>gen llegando a un proceso de preprocesamiento</w:t>
      </w:r>
      <w:r w:rsidR="00F62FAC">
        <w:rPr>
          <w:lang w:eastAsia="x-none"/>
        </w:rPr>
        <w:t xml:space="preserve">, facilitando a </w:t>
      </w:r>
      <w:proofErr w:type="spellStart"/>
      <w:r w:rsidR="00F62FAC">
        <w:rPr>
          <w:lang w:eastAsia="x-none"/>
        </w:rPr>
        <w:t>Audiveris</w:t>
      </w:r>
      <w:proofErr w:type="spellEnd"/>
      <w:r w:rsidR="00F62FAC">
        <w:rPr>
          <w:lang w:eastAsia="x-none"/>
        </w:rPr>
        <w:t xml:space="preserve"> poder procesar la imagen y llegar a una digitalización completa. Esta funcionalidad consiste en que el usuario inserta valores a funciones de </w:t>
      </w:r>
      <w:r w:rsidR="00C662AF">
        <w:rPr>
          <w:lang w:eastAsia="x-none"/>
        </w:rPr>
        <w:t>preprocesamiento.</w:t>
      </w:r>
    </w:p>
    <w:p w14:paraId="6399FFE0" w14:textId="5E450B3B" w:rsidR="00C662AF" w:rsidRPr="00AE5E77" w:rsidRDefault="00C662AF" w:rsidP="001E69D3">
      <w:pPr>
        <w:rPr>
          <w:lang w:eastAsia="x-none"/>
        </w:rPr>
      </w:pPr>
      <w:r>
        <w:rPr>
          <w:lang w:eastAsia="x-none"/>
        </w:rPr>
        <w:t xml:space="preserve">Por </w:t>
      </w:r>
      <w:r w:rsidR="00982D50">
        <w:rPr>
          <w:lang w:eastAsia="x-none"/>
        </w:rPr>
        <w:t>último,</w:t>
      </w:r>
      <w:r>
        <w:rPr>
          <w:lang w:eastAsia="x-none"/>
        </w:rPr>
        <w:t xml:space="preserve"> empecé el desarrollo para desplegar la aplicación públicamente. Para ello tomé dos caminos, </w:t>
      </w:r>
      <w:bookmarkStart w:id="0" w:name="_Hlk170063448"/>
      <w:r>
        <w:rPr>
          <w:lang w:eastAsia="x-none"/>
        </w:rPr>
        <w:t>el primero fue desplegar la aplicación haciendo us</w:t>
      </w:r>
      <w:r w:rsidR="00982D50">
        <w:rPr>
          <w:lang w:eastAsia="x-none"/>
        </w:rPr>
        <w:t>o</w:t>
      </w:r>
      <w:r>
        <w:rPr>
          <w:lang w:eastAsia="x-none"/>
        </w:rPr>
        <w:t xml:space="preserve"> de un archivo </w:t>
      </w:r>
      <w:proofErr w:type="spellStart"/>
      <w:r>
        <w:rPr>
          <w:lang w:eastAsia="x-none"/>
        </w:rPr>
        <w:t>Procfile</w:t>
      </w:r>
      <w:proofErr w:type="spellEnd"/>
      <w:r>
        <w:rPr>
          <w:lang w:eastAsia="x-none"/>
        </w:rPr>
        <w:t xml:space="preserve"> y </w:t>
      </w:r>
      <w:proofErr w:type="spellStart"/>
      <w:r w:rsidR="00982D50">
        <w:rPr>
          <w:lang w:eastAsia="x-none"/>
        </w:rPr>
        <w:t>buildpacks</w:t>
      </w:r>
      <w:proofErr w:type="spellEnd"/>
      <w:r w:rsidR="00982D50">
        <w:rPr>
          <w:lang w:eastAsia="x-none"/>
        </w:rPr>
        <w:t xml:space="preserve"> en </w:t>
      </w:r>
      <w:proofErr w:type="spellStart"/>
      <w:r w:rsidR="00982D50">
        <w:rPr>
          <w:lang w:eastAsia="x-none"/>
        </w:rPr>
        <w:t>Heroku</w:t>
      </w:r>
      <w:proofErr w:type="spellEnd"/>
      <w:r w:rsidR="00982D50">
        <w:rPr>
          <w:lang w:eastAsia="x-none"/>
        </w:rPr>
        <w:t xml:space="preserve">. Esta opción me dio problemas debido a que </w:t>
      </w:r>
      <w:proofErr w:type="spellStart"/>
      <w:r w:rsidR="00C61E67">
        <w:rPr>
          <w:lang w:eastAsia="x-none"/>
        </w:rPr>
        <w:t>Heroku</w:t>
      </w:r>
      <w:proofErr w:type="spellEnd"/>
      <w:r w:rsidR="00C61E67">
        <w:rPr>
          <w:lang w:eastAsia="x-none"/>
        </w:rPr>
        <w:t xml:space="preserve"> no permite la ejecución de scripts en tiempo de compilación sin configurar sus </w:t>
      </w:r>
      <w:proofErr w:type="spellStart"/>
      <w:r w:rsidR="00C61E67">
        <w:rPr>
          <w:lang w:eastAsia="x-none"/>
        </w:rPr>
        <w:t>buildpacks</w:t>
      </w:r>
      <w:proofErr w:type="spellEnd"/>
      <w:r w:rsidR="00C61E67">
        <w:rPr>
          <w:lang w:eastAsia="x-none"/>
        </w:rPr>
        <w:t xml:space="preserve">, y ello conllevaba realizar las instalaciones necesarias de </w:t>
      </w:r>
      <w:proofErr w:type="spellStart"/>
      <w:r w:rsidR="00C61E67">
        <w:rPr>
          <w:lang w:eastAsia="x-none"/>
        </w:rPr>
        <w:t>Audiveris</w:t>
      </w:r>
      <w:proofErr w:type="spellEnd"/>
      <w:r w:rsidR="00C61E67">
        <w:rPr>
          <w:lang w:eastAsia="x-none"/>
        </w:rPr>
        <w:t xml:space="preserve"> en estos. </w:t>
      </w:r>
      <w:proofErr w:type="gramStart"/>
      <w:r w:rsidR="00C61E67">
        <w:rPr>
          <w:lang w:eastAsia="x-none"/>
        </w:rPr>
        <w:t>Además</w:t>
      </w:r>
      <w:proofErr w:type="gramEnd"/>
      <w:r w:rsidR="00C61E67">
        <w:rPr>
          <w:lang w:eastAsia="x-none"/>
        </w:rPr>
        <w:t xml:space="preserve"> los archivos que se generaban con los scripts no persistían por alguna razón. La opción que </w:t>
      </w:r>
      <w:r w:rsidR="00C61E67">
        <w:rPr>
          <w:lang w:eastAsia="x-none"/>
        </w:rPr>
        <w:lastRenderedPageBreak/>
        <w:t xml:space="preserve">dio resultados fue utilizar el Docker creado para tener un mejor control del entorno de ejecución y usar </w:t>
      </w:r>
      <w:proofErr w:type="spellStart"/>
      <w:r w:rsidR="00C61E67">
        <w:rPr>
          <w:lang w:eastAsia="x-none"/>
        </w:rPr>
        <w:t>Heroku</w:t>
      </w:r>
      <w:proofErr w:type="spellEnd"/>
      <w:r w:rsidR="00C61E67">
        <w:rPr>
          <w:lang w:eastAsia="x-none"/>
        </w:rPr>
        <w:t xml:space="preserve"> para configurar la aplicación y desplegarla.</w:t>
      </w:r>
      <w:r w:rsidR="00125088">
        <w:rPr>
          <w:lang w:eastAsia="x-none"/>
        </w:rPr>
        <w:t xml:space="preserve"> También dio problemas por no estar bien adaptada al contexto la inicialización de la aplicación en código y los errores en </w:t>
      </w:r>
      <w:r w:rsidR="00E173CA">
        <w:rPr>
          <w:lang w:eastAsia="x-none"/>
        </w:rPr>
        <w:t>las interpretaciones</w:t>
      </w:r>
      <w:r w:rsidR="00125088">
        <w:rPr>
          <w:lang w:eastAsia="x-none"/>
        </w:rPr>
        <w:t xml:space="preserve"> del puerto en el </w:t>
      </w:r>
      <w:proofErr w:type="spellStart"/>
      <w:r w:rsidR="00125088">
        <w:rPr>
          <w:lang w:eastAsia="x-none"/>
        </w:rPr>
        <w:t>Dockerfile</w:t>
      </w:r>
      <w:proofErr w:type="spellEnd"/>
      <w:r w:rsidR="00125088">
        <w:rPr>
          <w:lang w:eastAsia="x-none"/>
        </w:rPr>
        <w:t xml:space="preserve"> al desplegar la aplicación con </w:t>
      </w:r>
      <w:proofErr w:type="spellStart"/>
      <w:r w:rsidR="00125088">
        <w:rPr>
          <w:lang w:eastAsia="x-none"/>
        </w:rPr>
        <w:t>Heroku</w:t>
      </w:r>
      <w:proofErr w:type="spellEnd"/>
      <w:r w:rsidR="00125088">
        <w:rPr>
          <w:lang w:eastAsia="x-none"/>
        </w:rPr>
        <w:t xml:space="preserve">. El despliegue </w:t>
      </w:r>
      <w:r w:rsidR="00E173CA">
        <w:rPr>
          <w:lang w:eastAsia="x-none"/>
        </w:rPr>
        <w:t>está</w:t>
      </w:r>
      <w:r w:rsidR="00125088">
        <w:rPr>
          <w:lang w:eastAsia="x-none"/>
        </w:rPr>
        <w:t xml:space="preserve"> terminado pero la funcionalidad de digitalizar las partituras no se puede completar en la versión desplegada de </w:t>
      </w:r>
      <w:proofErr w:type="spellStart"/>
      <w:r w:rsidR="00125088">
        <w:rPr>
          <w:lang w:eastAsia="x-none"/>
        </w:rPr>
        <w:t>Heroku</w:t>
      </w:r>
      <w:proofErr w:type="spellEnd"/>
      <w:r w:rsidR="00125088">
        <w:rPr>
          <w:lang w:eastAsia="x-none"/>
        </w:rPr>
        <w:t xml:space="preserve"> ya que sobrepasa la memoria permitida en mi plan gratuito de mi cuenta.</w:t>
      </w:r>
      <w:bookmarkEnd w:id="0"/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A0B24" w14:paraId="547E55BD" w14:textId="77777777" w:rsidTr="00747530">
        <w:tc>
          <w:tcPr>
            <w:tcW w:w="1394" w:type="dxa"/>
            <w:shd w:val="clear" w:color="auto" w:fill="D9D9D9" w:themeFill="background1" w:themeFillShade="D9"/>
          </w:tcPr>
          <w:p w14:paraId="7C8B3264" w14:textId="77777777" w:rsidR="007A0B24" w:rsidRDefault="007A0B24" w:rsidP="00747530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03192A6E" w14:textId="77777777" w:rsidR="007A0B24" w:rsidRDefault="007A0B24" w:rsidP="0074753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777D7A6D" w14:textId="77777777" w:rsidR="007A0B24" w:rsidRDefault="007A0B24" w:rsidP="0074753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23CE97D8" w14:textId="77777777" w:rsidR="007A0B24" w:rsidRDefault="007A0B24" w:rsidP="0074753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7A407C5" w14:textId="77777777" w:rsidR="007A0B24" w:rsidRDefault="007A0B24" w:rsidP="0074753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7ACAE349" w14:textId="77777777" w:rsidR="007A0B24" w:rsidRDefault="007A0B24" w:rsidP="0074753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A0B24" w14:paraId="6436490F" w14:textId="77777777" w:rsidTr="00747530">
        <w:tc>
          <w:tcPr>
            <w:tcW w:w="1394" w:type="dxa"/>
            <w:vAlign w:val="center"/>
          </w:tcPr>
          <w:p w14:paraId="0DAC14FF" w14:textId="2E1D03A2" w:rsidR="007A0B24" w:rsidRDefault="007A0B24" w:rsidP="0074753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23/05/2024</w:t>
            </w:r>
          </w:p>
        </w:tc>
        <w:tc>
          <w:tcPr>
            <w:tcW w:w="3432" w:type="dxa"/>
          </w:tcPr>
          <w:p w14:paraId="1DAE2C3E" w14:textId="752255C4" w:rsidR="007A0B24" w:rsidRDefault="007A0B24" w:rsidP="0074753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4</w:t>
            </w:r>
          </w:p>
        </w:tc>
        <w:tc>
          <w:tcPr>
            <w:tcW w:w="1696" w:type="dxa"/>
            <w:shd w:val="clear" w:color="auto" w:fill="FFFFFF" w:themeFill="background1"/>
          </w:tcPr>
          <w:p w14:paraId="3DE40371" w14:textId="6808E9C2" w:rsidR="007A0B24" w:rsidRPr="004E3232" w:rsidRDefault="007A0B24" w:rsidP="0074753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6F64D360" w14:textId="179D01CE" w:rsidR="007A0B24" w:rsidRDefault="007A0B24" w:rsidP="0074753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A0DF51A" w14:textId="7D5AF574" w:rsidR="007A0B24" w:rsidRDefault="007A0B24" w:rsidP="0074753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54809739" w14:textId="25875722" w:rsidR="007A0B24" w:rsidRDefault="007A0B24" w:rsidP="0074753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7A0B24" w14:paraId="4212B154" w14:textId="77777777" w:rsidTr="00747530">
        <w:tc>
          <w:tcPr>
            <w:tcW w:w="1394" w:type="dxa"/>
            <w:vAlign w:val="center"/>
          </w:tcPr>
          <w:p w14:paraId="119DBF1C" w14:textId="53145578" w:rsidR="007A0B24" w:rsidRDefault="00220EC9" w:rsidP="0074753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24/05/2024</w:t>
            </w:r>
          </w:p>
        </w:tc>
        <w:tc>
          <w:tcPr>
            <w:tcW w:w="3432" w:type="dxa"/>
          </w:tcPr>
          <w:p w14:paraId="6BB955E8" w14:textId="35B0B877" w:rsidR="007A0B24" w:rsidRDefault="00220EC9" w:rsidP="0074753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Investigar herramientas de procesamiento de imágenes para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021A316" w14:textId="65499262" w:rsidR="007A0B24" w:rsidRDefault="00220EC9" w:rsidP="0074753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657A5BEE" w14:textId="37128508" w:rsidR="007A0B24" w:rsidRDefault="00220EC9" w:rsidP="0074753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225AA9B" w14:textId="263BBFD5" w:rsidR="007A0B24" w:rsidRDefault="00220EC9" w:rsidP="0074753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0.4</w:t>
            </w:r>
          </w:p>
        </w:tc>
        <w:tc>
          <w:tcPr>
            <w:tcW w:w="1233" w:type="dxa"/>
          </w:tcPr>
          <w:p w14:paraId="1A0EBA6D" w14:textId="1CB8D4CB" w:rsidR="007A0B24" w:rsidRDefault="00220EC9" w:rsidP="0074753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0.4</w:t>
            </w:r>
          </w:p>
        </w:tc>
      </w:tr>
      <w:tr w:rsidR="00CE55BE" w14:paraId="304DB168" w14:textId="77777777" w:rsidTr="00747530">
        <w:tc>
          <w:tcPr>
            <w:tcW w:w="1394" w:type="dxa"/>
            <w:vAlign w:val="center"/>
          </w:tcPr>
          <w:p w14:paraId="6229B32A" w14:textId="2D3C4434" w:rsidR="00CE55BE" w:rsidRDefault="00CE55BE" w:rsidP="00CE55B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24/05/2024</w:t>
            </w:r>
          </w:p>
        </w:tc>
        <w:tc>
          <w:tcPr>
            <w:tcW w:w="3432" w:type="dxa"/>
          </w:tcPr>
          <w:p w14:paraId="74CB2F51" w14:textId="77729811" w:rsidR="00CE55BE" w:rsidRPr="00F11ED8" w:rsidRDefault="00CE55BE" w:rsidP="00CE55B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Investigar herramientas de procesamiento de imágenes para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1E32732" w14:textId="09057710" w:rsidR="00CE55BE" w:rsidRDefault="00CE55BE" w:rsidP="00CE55B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46" w:type="dxa"/>
          </w:tcPr>
          <w:p w14:paraId="72636AE0" w14:textId="3DE22D7C" w:rsidR="00CE55BE" w:rsidRDefault="00CE55BE" w:rsidP="00CE55B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07F8AD" w14:textId="4CEB19BC" w:rsidR="00CE55BE" w:rsidRDefault="00CE55BE" w:rsidP="00CE55B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2BDBF4DE" w14:textId="7247101E" w:rsidR="00CE55BE" w:rsidRDefault="00CE55BE" w:rsidP="00CE55B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010792" w14:paraId="20F4FB77" w14:textId="77777777" w:rsidTr="00747530">
        <w:tc>
          <w:tcPr>
            <w:tcW w:w="1394" w:type="dxa"/>
            <w:vAlign w:val="center"/>
          </w:tcPr>
          <w:p w14:paraId="2F9BA492" w14:textId="61EC7753" w:rsidR="00010792" w:rsidRDefault="0001079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25/05/2024</w:t>
            </w:r>
          </w:p>
        </w:tc>
        <w:tc>
          <w:tcPr>
            <w:tcW w:w="3432" w:type="dxa"/>
          </w:tcPr>
          <w:p w14:paraId="01053AF4" w14:textId="7E0456C1" w:rsidR="00010792" w:rsidRPr="00F11ED8" w:rsidRDefault="0001079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40B341D0" w14:textId="5855E3E2" w:rsidR="00010792" w:rsidRDefault="00010792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37F0919F" w14:textId="5C247E9F" w:rsidR="00010792" w:rsidRDefault="0001079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30F4386" w14:textId="7297751E" w:rsidR="00010792" w:rsidRDefault="0001079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1B9E3F74" w14:textId="06C4E668" w:rsidR="00010792" w:rsidRDefault="0001079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010792" w14:paraId="6EB5D6D0" w14:textId="77777777" w:rsidTr="00747530">
        <w:tc>
          <w:tcPr>
            <w:tcW w:w="1394" w:type="dxa"/>
            <w:vAlign w:val="center"/>
          </w:tcPr>
          <w:p w14:paraId="715FD227" w14:textId="7D6F0D0D" w:rsidR="00010792" w:rsidRDefault="006507CB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26/05/2024</w:t>
            </w:r>
          </w:p>
        </w:tc>
        <w:tc>
          <w:tcPr>
            <w:tcW w:w="3432" w:type="dxa"/>
          </w:tcPr>
          <w:p w14:paraId="040E1EC7" w14:textId="06B3A73C" w:rsidR="00010792" w:rsidRDefault="0094795B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Reimplementación de un </w:t>
            </w:r>
            <w:proofErr w:type="spellStart"/>
            <w:r>
              <w:rPr>
                <w:lang w:val="x-none" w:eastAsia="x-none"/>
              </w:rPr>
              <w:t>docker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2CBF6E78" w14:textId="7C300070" w:rsidR="00010792" w:rsidRDefault="0094795B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6FDB195" w14:textId="7FA7BB0F" w:rsidR="00010792" w:rsidRDefault="00FA79F9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D927F9E" w14:textId="548DC2A6" w:rsidR="00010792" w:rsidRDefault="0094795B" w:rsidP="0094795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483685BF" w14:textId="49403D9A" w:rsidR="00010792" w:rsidRDefault="00FA79F9" w:rsidP="0094795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010792" w14:paraId="4257AB0F" w14:textId="77777777" w:rsidTr="00747530">
        <w:tc>
          <w:tcPr>
            <w:tcW w:w="1394" w:type="dxa"/>
            <w:vAlign w:val="center"/>
          </w:tcPr>
          <w:p w14:paraId="50FECF04" w14:textId="0EB48C9F" w:rsidR="00010792" w:rsidRDefault="00AC3C4D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26/05/2024</w:t>
            </w:r>
          </w:p>
        </w:tc>
        <w:tc>
          <w:tcPr>
            <w:tcW w:w="3432" w:type="dxa"/>
          </w:tcPr>
          <w:p w14:paraId="5A58A431" w14:textId="2623B91D" w:rsidR="00010792" w:rsidRDefault="00AC3C4D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159FE08B" w14:textId="382DF205" w:rsidR="00010792" w:rsidRDefault="00AC3C4D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3175E7D3" w14:textId="349E3AE7" w:rsidR="00010792" w:rsidRDefault="00AC3C4D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34B4D64" w14:textId="6240AA7E" w:rsidR="00010792" w:rsidRDefault="00AC3C4D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4AE4B099" w14:textId="65D99789" w:rsidR="00010792" w:rsidRDefault="00AC3C4D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010792" w14:paraId="7DA218F3" w14:textId="77777777" w:rsidTr="00747530">
        <w:tc>
          <w:tcPr>
            <w:tcW w:w="1394" w:type="dxa"/>
            <w:vAlign w:val="center"/>
          </w:tcPr>
          <w:p w14:paraId="384A313F" w14:textId="13919A5F" w:rsidR="00010792" w:rsidRDefault="00CF4D7E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27/05/2024</w:t>
            </w:r>
          </w:p>
        </w:tc>
        <w:tc>
          <w:tcPr>
            <w:tcW w:w="3432" w:type="dxa"/>
          </w:tcPr>
          <w:p w14:paraId="11500CB7" w14:textId="582EF3A4" w:rsidR="00010792" w:rsidRDefault="00CF4D7E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Reimplementación de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7047F41" w14:textId="5D398E8B" w:rsidR="00010792" w:rsidRDefault="00CF4D7E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1292B1FD" w14:textId="30B2C837" w:rsidR="00010792" w:rsidRDefault="00CF4D7E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0C2F46E" w14:textId="2143CFE5" w:rsidR="00010792" w:rsidRDefault="00CF4D7E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27D84E" w14:textId="418B3738" w:rsidR="00010792" w:rsidRDefault="00CF4D7E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010792" w14:paraId="587E99C8" w14:textId="77777777" w:rsidTr="00747530">
        <w:tc>
          <w:tcPr>
            <w:tcW w:w="1394" w:type="dxa"/>
            <w:vAlign w:val="center"/>
          </w:tcPr>
          <w:p w14:paraId="4EA422C7" w14:textId="57671530" w:rsidR="00010792" w:rsidRDefault="002076D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28/05/2024</w:t>
            </w:r>
          </w:p>
        </w:tc>
        <w:tc>
          <w:tcPr>
            <w:tcW w:w="3432" w:type="dxa"/>
          </w:tcPr>
          <w:p w14:paraId="09D719EB" w14:textId="6E757977" w:rsidR="00010792" w:rsidRDefault="002076D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Reimplementación de </w:t>
            </w:r>
            <w:proofErr w:type="spellStart"/>
            <w:r>
              <w:rPr>
                <w:lang w:val="x-none" w:eastAsia="x-none"/>
              </w:rPr>
              <w:t>audiveris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1C09F5E2" w14:textId="5C3C3487" w:rsidR="00010792" w:rsidRDefault="002076D2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52AAAB4" w14:textId="18EA2E2B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E39FCC" w14:textId="6203C9F1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77617E0" w14:textId="019B320F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010792" w14:paraId="3844939D" w14:textId="77777777" w:rsidTr="00747530">
        <w:tc>
          <w:tcPr>
            <w:tcW w:w="1394" w:type="dxa"/>
            <w:vAlign w:val="center"/>
          </w:tcPr>
          <w:p w14:paraId="0BDE6A59" w14:textId="66997AA0" w:rsidR="00010792" w:rsidRDefault="002076D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28/05/2024</w:t>
            </w:r>
          </w:p>
        </w:tc>
        <w:tc>
          <w:tcPr>
            <w:tcW w:w="3432" w:type="dxa"/>
          </w:tcPr>
          <w:p w14:paraId="6EA27FE4" w14:textId="0B3FF08C" w:rsidR="00010792" w:rsidRDefault="002076D2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Reestructuración para </w:t>
            </w:r>
            <w:proofErr w:type="spellStart"/>
            <w:r>
              <w:rPr>
                <w:lang w:val="x-none" w:eastAsia="x-none"/>
              </w:rPr>
              <w:t>Firebase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6B114A6E" w14:textId="35522EE6" w:rsidR="00010792" w:rsidRDefault="002076D2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116160DD" w14:textId="5545F87B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CDBE59" w14:textId="0B84D234" w:rsidR="00010792" w:rsidRDefault="00CC780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30C41C8" w14:textId="09BEF391" w:rsidR="00010792" w:rsidRDefault="002076D2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</w:tr>
      <w:tr w:rsidR="00010792" w14:paraId="7B0DD8E9" w14:textId="77777777" w:rsidTr="00747530">
        <w:tc>
          <w:tcPr>
            <w:tcW w:w="1394" w:type="dxa"/>
            <w:vAlign w:val="center"/>
          </w:tcPr>
          <w:p w14:paraId="39DFAE8D" w14:textId="5302D624" w:rsidR="00010792" w:rsidRDefault="00BD4428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31/05/2024</w:t>
            </w:r>
          </w:p>
        </w:tc>
        <w:tc>
          <w:tcPr>
            <w:tcW w:w="3432" w:type="dxa"/>
          </w:tcPr>
          <w:p w14:paraId="553819C2" w14:textId="3098F61B" w:rsidR="00010792" w:rsidRDefault="00BD4428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64410CB4" w14:textId="42594CD8" w:rsidR="00010792" w:rsidRDefault="00BD4428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2E913E71" w14:textId="2D02F15F" w:rsidR="00010792" w:rsidRDefault="00BD4428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51541DB" w14:textId="64F28AEC" w:rsidR="00010792" w:rsidRDefault="00BD4428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6B8C2900" w14:textId="49C7CD6A" w:rsidR="00010792" w:rsidRDefault="0038324D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010792" w14:paraId="573F4DD8" w14:textId="77777777" w:rsidTr="00747530">
        <w:tc>
          <w:tcPr>
            <w:tcW w:w="1394" w:type="dxa"/>
            <w:vAlign w:val="center"/>
          </w:tcPr>
          <w:p w14:paraId="5D4762D8" w14:textId="7EA3481C" w:rsidR="00010792" w:rsidRDefault="009271DA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01/0</w:t>
            </w:r>
            <w:r w:rsidR="003D0426">
              <w:rPr>
                <w:lang w:val="x-none" w:eastAsia="x-none"/>
              </w:rPr>
              <w:t>6</w:t>
            </w:r>
            <w:r>
              <w:rPr>
                <w:lang w:val="x-none" w:eastAsia="x-none"/>
              </w:rPr>
              <w:t>/2024</w:t>
            </w:r>
          </w:p>
        </w:tc>
        <w:tc>
          <w:tcPr>
            <w:tcW w:w="3432" w:type="dxa"/>
          </w:tcPr>
          <w:p w14:paraId="16A7F095" w14:textId="59F851FA" w:rsidR="00010792" w:rsidRDefault="009271DA" w:rsidP="0001079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 w:rsidR="003D05D0"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3C53E20" w14:textId="454AD064" w:rsidR="00010792" w:rsidRDefault="003D05D0" w:rsidP="0001079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00ED1BBC" w14:textId="2D309124" w:rsidR="00010792" w:rsidRDefault="003D05D0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34DA110" w14:textId="3B3CCE79" w:rsidR="00010792" w:rsidRDefault="003D05D0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7428AB44" w14:textId="26C9BADF" w:rsidR="00010792" w:rsidRDefault="003D05D0" w:rsidP="0001079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3D05D0" w14:paraId="1525A022" w14:textId="77777777" w:rsidTr="00747530">
        <w:tc>
          <w:tcPr>
            <w:tcW w:w="1394" w:type="dxa"/>
            <w:vAlign w:val="center"/>
          </w:tcPr>
          <w:p w14:paraId="329A3C8C" w14:textId="0A685024" w:rsidR="003D05D0" w:rsidRDefault="00C93C56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  <w:r w:rsidR="003D05D0">
              <w:rPr>
                <w:lang w:val="x-none" w:eastAsia="x-none"/>
              </w:rPr>
              <w:t>2/0</w:t>
            </w:r>
            <w:r w:rsidR="003D0426">
              <w:rPr>
                <w:lang w:val="x-none" w:eastAsia="x-none"/>
              </w:rPr>
              <w:t>6</w:t>
            </w:r>
            <w:r w:rsidR="003D05D0">
              <w:rPr>
                <w:lang w:val="x-none" w:eastAsia="x-none"/>
              </w:rPr>
              <w:t>/2024</w:t>
            </w:r>
          </w:p>
        </w:tc>
        <w:tc>
          <w:tcPr>
            <w:tcW w:w="3432" w:type="dxa"/>
          </w:tcPr>
          <w:p w14:paraId="6211A1F8" w14:textId="0211EE98" w:rsidR="003D05D0" w:rsidRDefault="003D05D0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597FA280" w14:textId="079121BE" w:rsidR="003D05D0" w:rsidRDefault="003D05D0" w:rsidP="003D05D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1089E890" w14:textId="4AB92780" w:rsidR="003D05D0" w:rsidRDefault="003D05D0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5AB8A8C" w14:textId="3A218B8E" w:rsidR="003D05D0" w:rsidRDefault="003D05D0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0EED31B" w14:textId="33F3AC31" w:rsidR="003D05D0" w:rsidRDefault="003D05D0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3D05D0" w14:paraId="4C6C512F" w14:textId="77777777" w:rsidTr="00747530">
        <w:tc>
          <w:tcPr>
            <w:tcW w:w="1394" w:type="dxa"/>
            <w:vAlign w:val="center"/>
          </w:tcPr>
          <w:p w14:paraId="5F7CEC6D" w14:textId="6CFD89E8" w:rsidR="003D05D0" w:rsidRDefault="00C93C56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03/0</w:t>
            </w:r>
            <w:r w:rsidR="003D0426">
              <w:rPr>
                <w:lang w:val="x-none" w:eastAsia="x-none"/>
              </w:rPr>
              <w:t>6</w:t>
            </w:r>
            <w:r>
              <w:rPr>
                <w:lang w:val="x-none" w:eastAsia="x-none"/>
              </w:rPr>
              <w:t>/2024</w:t>
            </w:r>
          </w:p>
        </w:tc>
        <w:tc>
          <w:tcPr>
            <w:tcW w:w="3432" w:type="dxa"/>
          </w:tcPr>
          <w:p w14:paraId="5686F4A7" w14:textId="1C259574" w:rsidR="003D05D0" w:rsidRDefault="00C93C56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12648975" w14:textId="79622ED6" w:rsidR="003D05D0" w:rsidRDefault="00C93C56" w:rsidP="003D05D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35F9F85D" w14:textId="3374AD87" w:rsidR="003D05D0" w:rsidRDefault="00C93C56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1B9DDBA" w14:textId="1E31CFEA" w:rsidR="003D05D0" w:rsidRDefault="00C93C56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27C0F85" w14:textId="7801FC80" w:rsidR="003D05D0" w:rsidRDefault="00C93C56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3D05D0" w14:paraId="3BB3CE73" w14:textId="77777777" w:rsidTr="00747530">
        <w:tc>
          <w:tcPr>
            <w:tcW w:w="1394" w:type="dxa"/>
            <w:vAlign w:val="center"/>
          </w:tcPr>
          <w:p w14:paraId="7273592E" w14:textId="0CFF4F9B" w:rsidR="003D05D0" w:rsidRDefault="004C7058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06/0</w:t>
            </w:r>
            <w:r w:rsidR="003D0426">
              <w:rPr>
                <w:lang w:val="x-none" w:eastAsia="x-none"/>
              </w:rPr>
              <w:t>6</w:t>
            </w:r>
            <w:r>
              <w:rPr>
                <w:lang w:val="x-none" w:eastAsia="x-none"/>
              </w:rPr>
              <w:t>/2024</w:t>
            </w:r>
          </w:p>
        </w:tc>
        <w:tc>
          <w:tcPr>
            <w:tcW w:w="3432" w:type="dxa"/>
          </w:tcPr>
          <w:p w14:paraId="4E312322" w14:textId="263F63C1" w:rsidR="003D05D0" w:rsidRDefault="004C7058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E1DBF12" w14:textId="6184C1B8" w:rsidR="003D05D0" w:rsidRDefault="004C7058" w:rsidP="003D05D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6637E8B5" w14:textId="6D9BEF3F" w:rsidR="003D05D0" w:rsidRDefault="004C705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9E7596C" w14:textId="12363375" w:rsidR="003D05D0" w:rsidRDefault="004C705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6</w:t>
            </w:r>
          </w:p>
        </w:tc>
        <w:tc>
          <w:tcPr>
            <w:tcW w:w="1233" w:type="dxa"/>
          </w:tcPr>
          <w:p w14:paraId="0B5E4CC5" w14:textId="4460D4D0" w:rsidR="003D05D0" w:rsidRDefault="004C705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6</w:t>
            </w:r>
          </w:p>
        </w:tc>
      </w:tr>
      <w:tr w:rsidR="003D05D0" w14:paraId="402C7272" w14:textId="77777777" w:rsidTr="00747530">
        <w:tc>
          <w:tcPr>
            <w:tcW w:w="1394" w:type="dxa"/>
            <w:vAlign w:val="center"/>
          </w:tcPr>
          <w:p w14:paraId="7C03E40C" w14:textId="0C0F6771" w:rsidR="003D05D0" w:rsidRDefault="00413CE8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07/0</w:t>
            </w:r>
            <w:r w:rsidR="003D0426">
              <w:rPr>
                <w:lang w:val="x-none" w:eastAsia="x-none"/>
              </w:rPr>
              <w:t>6</w:t>
            </w:r>
            <w:r>
              <w:rPr>
                <w:lang w:val="x-none" w:eastAsia="x-none"/>
              </w:rPr>
              <w:t>/2024</w:t>
            </w:r>
          </w:p>
        </w:tc>
        <w:tc>
          <w:tcPr>
            <w:tcW w:w="3432" w:type="dxa"/>
          </w:tcPr>
          <w:p w14:paraId="3C508B22" w14:textId="2F8A49F7" w:rsidR="003D05D0" w:rsidRDefault="00413CE8" w:rsidP="003D05D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78F66B0B" w14:textId="401A6B52" w:rsidR="003D05D0" w:rsidRDefault="00413CE8" w:rsidP="003D05D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20758114" w14:textId="477A8087" w:rsidR="003D05D0" w:rsidRDefault="00413CE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6E5AE50" w14:textId="41A1A66A" w:rsidR="003D05D0" w:rsidRDefault="00413CE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</w:p>
        </w:tc>
        <w:tc>
          <w:tcPr>
            <w:tcW w:w="1233" w:type="dxa"/>
          </w:tcPr>
          <w:p w14:paraId="445D08EE" w14:textId="717A1582" w:rsidR="003D05D0" w:rsidRDefault="00413CE8" w:rsidP="003D05D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</w:p>
        </w:tc>
      </w:tr>
      <w:tr w:rsidR="00633ECD" w14:paraId="5986366A" w14:textId="77777777" w:rsidTr="00747530">
        <w:tc>
          <w:tcPr>
            <w:tcW w:w="1394" w:type="dxa"/>
            <w:vAlign w:val="center"/>
          </w:tcPr>
          <w:p w14:paraId="042F4D0B" w14:textId="0134A6F8" w:rsidR="00633ECD" w:rsidRDefault="00633ECD" w:rsidP="00633EC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  <w:r w:rsidR="00BD63EA">
              <w:rPr>
                <w:lang w:val="x-none" w:eastAsia="x-none"/>
              </w:rPr>
              <w:t>8</w:t>
            </w:r>
            <w:r>
              <w:rPr>
                <w:lang w:val="x-none" w:eastAsia="x-none"/>
              </w:rPr>
              <w:t>/0</w:t>
            </w:r>
            <w:r w:rsidR="003D0426">
              <w:rPr>
                <w:lang w:val="x-none" w:eastAsia="x-none"/>
              </w:rPr>
              <w:t>6</w:t>
            </w:r>
            <w:r>
              <w:rPr>
                <w:lang w:val="x-none" w:eastAsia="x-none"/>
              </w:rPr>
              <w:t>/2024</w:t>
            </w:r>
          </w:p>
        </w:tc>
        <w:tc>
          <w:tcPr>
            <w:tcW w:w="3432" w:type="dxa"/>
          </w:tcPr>
          <w:p w14:paraId="25AB595E" w14:textId="1827DC1F" w:rsidR="00633ECD" w:rsidRDefault="00633ECD" w:rsidP="00633EC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399031BB" w14:textId="4CB40751" w:rsidR="00633ECD" w:rsidRDefault="00633ECD" w:rsidP="00633EC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6BD0B0D1" w14:textId="3BBAC227" w:rsidR="00633ECD" w:rsidRDefault="00633ECD" w:rsidP="00633EC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01C329E" w14:textId="2158706C" w:rsidR="00633ECD" w:rsidRDefault="00633ECD" w:rsidP="00633EC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  <w:tc>
          <w:tcPr>
            <w:tcW w:w="1233" w:type="dxa"/>
          </w:tcPr>
          <w:p w14:paraId="14CEB86F" w14:textId="5A25975D" w:rsidR="00633ECD" w:rsidRDefault="00FB3755" w:rsidP="00633EC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10</w:t>
            </w:r>
          </w:p>
        </w:tc>
      </w:tr>
      <w:tr w:rsidR="00BD63EA" w14:paraId="0D9EE062" w14:textId="77777777" w:rsidTr="00747530">
        <w:tc>
          <w:tcPr>
            <w:tcW w:w="1394" w:type="dxa"/>
            <w:vAlign w:val="center"/>
          </w:tcPr>
          <w:p w14:paraId="0CE27447" w14:textId="62C159DD" w:rsidR="00BD63EA" w:rsidRDefault="00BD63EA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09/0</w:t>
            </w:r>
            <w:r w:rsidR="003D0426">
              <w:rPr>
                <w:lang w:val="x-none" w:eastAsia="x-none"/>
              </w:rPr>
              <w:t>6</w:t>
            </w:r>
            <w:r>
              <w:rPr>
                <w:lang w:val="x-none" w:eastAsia="x-none"/>
              </w:rPr>
              <w:t>/2024</w:t>
            </w:r>
          </w:p>
        </w:tc>
        <w:tc>
          <w:tcPr>
            <w:tcW w:w="3432" w:type="dxa"/>
          </w:tcPr>
          <w:p w14:paraId="66936D41" w14:textId="25CCF17E" w:rsidR="00BD63EA" w:rsidRDefault="00BD63EA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</w:t>
            </w:r>
            <w:proofErr w:type="spellStart"/>
            <w:r>
              <w:rPr>
                <w:lang w:val="x-none" w:eastAsia="x-none"/>
              </w:rPr>
              <w:t>Verovio</w:t>
            </w:r>
            <w:proofErr w:type="spellEnd"/>
          </w:p>
        </w:tc>
        <w:tc>
          <w:tcPr>
            <w:tcW w:w="1696" w:type="dxa"/>
            <w:shd w:val="clear" w:color="auto" w:fill="FFFFFF" w:themeFill="background1"/>
          </w:tcPr>
          <w:p w14:paraId="40D34FEC" w14:textId="6B472E48" w:rsidR="00BD63EA" w:rsidRDefault="00BD63EA" w:rsidP="00BD63E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05ADED80" w14:textId="41A2F77C" w:rsidR="00BD63EA" w:rsidRDefault="00F80C15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C7CF607" w14:textId="6A7E75BC" w:rsidR="00BD63EA" w:rsidRDefault="00BD63EA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9</w:t>
            </w:r>
          </w:p>
        </w:tc>
        <w:tc>
          <w:tcPr>
            <w:tcW w:w="1233" w:type="dxa"/>
          </w:tcPr>
          <w:p w14:paraId="60F76307" w14:textId="60BEBB5D" w:rsidR="00BD63EA" w:rsidRDefault="00664546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BD63EA" w14:paraId="1BBC995F" w14:textId="77777777" w:rsidTr="00747530">
        <w:tc>
          <w:tcPr>
            <w:tcW w:w="1394" w:type="dxa"/>
            <w:vAlign w:val="center"/>
          </w:tcPr>
          <w:p w14:paraId="2312C51A" w14:textId="08330537" w:rsidR="00BD63EA" w:rsidRDefault="00F80C15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09/0</w:t>
            </w:r>
            <w:r w:rsidR="003D0426">
              <w:rPr>
                <w:lang w:val="x-none" w:eastAsia="x-none"/>
              </w:rPr>
              <w:t>6</w:t>
            </w:r>
            <w:r>
              <w:rPr>
                <w:lang w:val="x-none" w:eastAsia="x-none"/>
              </w:rPr>
              <w:t>/2024</w:t>
            </w:r>
          </w:p>
        </w:tc>
        <w:tc>
          <w:tcPr>
            <w:tcW w:w="3432" w:type="dxa"/>
          </w:tcPr>
          <w:p w14:paraId="22204473" w14:textId="4F5AE2EE" w:rsidR="00BD63EA" w:rsidRDefault="00F80C15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Funcionalidad para eliminar partituras</w:t>
            </w:r>
          </w:p>
        </w:tc>
        <w:tc>
          <w:tcPr>
            <w:tcW w:w="1696" w:type="dxa"/>
            <w:shd w:val="clear" w:color="auto" w:fill="FFFFFF" w:themeFill="background1"/>
          </w:tcPr>
          <w:p w14:paraId="4AEEA6A0" w14:textId="437C580B" w:rsidR="00BD63EA" w:rsidRDefault="00F80C15" w:rsidP="00BD63E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07B2077" w14:textId="2BA17C13" w:rsidR="00BD63EA" w:rsidRDefault="00125088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Bloqueado</w:t>
            </w:r>
          </w:p>
        </w:tc>
        <w:tc>
          <w:tcPr>
            <w:tcW w:w="1083" w:type="dxa"/>
          </w:tcPr>
          <w:p w14:paraId="4E9954FD" w14:textId="23FD2F22" w:rsidR="00BD63EA" w:rsidRDefault="00F80C15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B5E4CFE" w14:textId="4305F216" w:rsidR="00BD63EA" w:rsidRDefault="00F80C15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D63EA" w14:paraId="5C06BA05" w14:textId="77777777" w:rsidTr="00747530">
        <w:tc>
          <w:tcPr>
            <w:tcW w:w="1394" w:type="dxa"/>
            <w:vAlign w:val="center"/>
          </w:tcPr>
          <w:p w14:paraId="2D5496F9" w14:textId="0B7C7EEB" w:rsidR="00BD63EA" w:rsidRDefault="001B2F41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10/0</w:t>
            </w:r>
            <w:r w:rsidR="003D0426">
              <w:rPr>
                <w:lang w:val="x-none" w:eastAsia="x-none"/>
              </w:rPr>
              <w:t>6</w:t>
            </w:r>
            <w:r>
              <w:rPr>
                <w:lang w:val="x-none" w:eastAsia="x-none"/>
              </w:rPr>
              <w:t>/2024</w:t>
            </w:r>
          </w:p>
        </w:tc>
        <w:tc>
          <w:tcPr>
            <w:tcW w:w="3432" w:type="dxa"/>
          </w:tcPr>
          <w:p w14:paraId="2130908C" w14:textId="7CCDE203" w:rsidR="00BD63EA" w:rsidRDefault="001B2F41" w:rsidP="00BD63E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Arreglos en la aplicación</w:t>
            </w:r>
          </w:p>
        </w:tc>
        <w:tc>
          <w:tcPr>
            <w:tcW w:w="1696" w:type="dxa"/>
            <w:shd w:val="clear" w:color="auto" w:fill="FFFFFF" w:themeFill="background1"/>
          </w:tcPr>
          <w:p w14:paraId="5F260647" w14:textId="12C83EC1" w:rsidR="00BD63EA" w:rsidRDefault="00416F5D" w:rsidP="00BD63E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50CBAD34" w14:textId="227D4BC7" w:rsidR="00BD63EA" w:rsidRDefault="00416F5D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0C094CF" w14:textId="17519A8E" w:rsidR="00BD63EA" w:rsidRDefault="00E15013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671998C5" w14:textId="75872F51" w:rsidR="00BD63EA" w:rsidRDefault="00E15013" w:rsidP="00BD63E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6.5</w:t>
            </w:r>
          </w:p>
        </w:tc>
      </w:tr>
      <w:tr w:rsidR="00416F5D" w14:paraId="481663D1" w14:textId="77777777" w:rsidTr="00747530">
        <w:tc>
          <w:tcPr>
            <w:tcW w:w="1394" w:type="dxa"/>
            <w:vAlign w:val="center"/>
          </w:tcPr>
          <w:p w14:paraId="091B46B5" w14:textId="42B0CBEF" w:rsidR="00416F5D" w:rsidRDefault="006541A7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</w:t>
            </w:r>
            <w:r w:rsidR="003D0426">
              <w:rPr>
                <w:lang w:val="x-none" w:eastAsia="x-none"/>
              </w:rPr>
              <w:t>6</w:t>
            </w:r>
            <w:r>
              <w:rPr>
                <w:lang w:val="x-none" w:eastAsia="x-none"/>
              </w:rPr>
              <w:t>/2024</w:t>
            </w:r>
          </w:p>
        </w:tc>
        <w:tc>
          <w:tcPr>
            <w:tcW w:w="3432" w:type="dxa"/>
          </w:tcPr>
          <w:p w14:paraId="76744F03" w14:textId="2103A7CD" w:rsidR="00416F5D" w:rsidRDefault="00416F5D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Alertas en las vistas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82E4F" w14:textId="73085C31" w:rsidR="00416F5D" w:rsidRDefault="00416F5D" w:rsidP="00416F5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3FE56F3B" w14:textId="0220C82B" w:rsidR="00416F5D" w:rsidRDefault="00416F5D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E8FECD" w14:textId="2EFBB680" w:rsidR="00416F5D" w:rsidRDefault="00416F5D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883EC8C" w14:textId="09951675" w:rsidR="00416F5D" w:rsidRDefault="00416F5D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6</w:t>
            </w:r>
          </w:p>
        </w:tc>
      </w:tr>
      <w:tr w:rsidR="00416F5D" w14:paraId="1D43AC27" w14:textId="77777777" w:rsidTr="00747530">
        <w:tc>
          <w:tcPr>
            <w:tcW w:w="1394" w:type="dxa"/>
            <w:vAlign w:val="center"/>
          </w:tcPr>
          <w:p w14:paraId="1E00222B" w14:textId="0F16D77E" w:rsidR="00416F5D" w:rsidRDefault="00F74371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12/0</w:t>
            </w:r>
            <w:r w:rsidR="003D0426">
              <w:rPr>
                <w:lang w:val="x-none" w:eastAsia="x-none"/>
              </w:rPr>
              <w:t>6</w:t>
            </w:r>
            <w:r>
              <w:rPr>
                <w:lang w:val="x-none" w:eastAsia="x-none"/>
              </w:rPr>
              <w:t>/2024</w:t>
            </w:r>
          </w:p>
        </w:tc>
        <w:tc>
          <w:tcPr>
            <w:tcW w:w="3432" w:type="dxa"/>
          </w:tcPr>
          <w:p w14:paraId="062B8BEA" w14:textId="0D21115C" w:rsidR="00416F5D" w:rsidRPr="006541A7" w:rsidRDefault="006541A7" w:rsidP="00416F5D">
            <w:pPr>
              <w:rPr>
                <w:lang w:eastAsia="x-none"/>
              </w:rPr>
            </w:pPr>
            <w:r>
              <w:rPr>
                <w:lang w:val="x-none" w:eastAsia="x-none"/>
              </w:rPr>
              <w:t>Función de preprocesamiento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4FA33DA3" w14:textId="6FD084CC" w:rsidR="00416F5D" w:rsidRDefault="006541A7" w:rsidP="00416F5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448087CE" w14:textId="360F490C" w:rsidR="00416F5D" w:rsidRDefault="006541A7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1E6D1C4" w14:textId="03721240" w:rsidR="00416F5D" w:rsidRDefault="006541A7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5F09FD34" w14:textId="4DEC9813" w:rsidR="00416F5D" w:rsidRDefault="006541A7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</w:tr>
      <w:tr w:rsidR="00416F5D" w14:paraId="6972CBD2" w14:textId="77777777" w:rsidTr="00747530">
        <w:tc>
          <w:tcPr>
            <w:tcW w:w="1394" w:type="dxa"/>
            <w:vAlign w:val="center"/>
          </w:tcPr>
          <w:p w14:paraId="48301C19" w14:textId="6C027AF7" w:rsidR="00416F5D" w:rsidRDefault="00F74371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13/0</w:t>
            </w:r>
            <w:r w:rsidR="003D0426">
              <w:rPr>
                <w:lang w:val="x-none" w:eastAsia="x-none"/>
              </w:rPr>
              <w:t>6</w:t>
            </w:r>
            <w:r>
              <w:rPr>
                <w:lang w:val="x-none" w:eastAsia="x-none"/>
              </w:rPr>
              <w:t>/2024</w:t>
            </w:r>
          </w:p>
        </w:tc>
        <w:tc>
          <w:tcPr>
            <w:tcW w:w="3432" w:type="dxa"/>
          </w:tcPr>
          <w:p w14:paraId="78B2D34E" w14:textId="61343707" w:rsidR="00416F5D" w:rsidRPr="00F74371" w:rsidRDefault="00F74371" w:rsidP="00416F5D">
            <w:pPr>
              <w:rPr>
                <w:lang w:eastAsia="x-none"/>
              </w:rPr>
            </w:pPr>
            <w:r>
              <w:rPr>
                <w:lang w:val="x-none" w:eastAsia="x-none"/>
              </w:rPr>
              <w:t>Despliegue de la aplicaci</w:t>
            </w:r>
            <w:r>
              <w:rPr>
                <w:lang w:eastAsia="x-none"/>
              </w:rPr>
              <w:t>ón</w:t>
            </w:r>
          </w:p>
        </w:tc>
        <w:tc>
          <w:tcPr>
            <w:tcW w:w="1696" w:type="dxa"/>
            <w:shd w:val="clear" w:color="auto" w:fill="FFFFFF" w:themeFill="background1"/>
          </w:tcPr>
          <w:p w14:paraId="7F614A92" w14:textId="1AFD79AF" w:rsidR="00416F5D" w:rsidRDefault="00F74371" w:rsidP="00416F5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5276D154" w14:textId="48ABC067" w:rsidR="00416F5D" w:rsidRDefault="00F74371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3495AF5" w14:textId="24E9DBA5" w:rsidR="00416F5D" w:rsidRDefault="00F74371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03341DF" w14:textId="3525DA1C" w:rsidR="00416F5D" w:rsidRDefault="00F74371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</w:tr>
      <w:tr w:rsidR="00416F5D" w14:paraId="1DB21A37" w14:textId="77777777" w:rsidTr="00747530">
        <w:tc>
          <w:tcPr>
            <w:tcW w:w="1394" w:type="dxa"/>
            <w:vAlign w:val="center"/>
          </w:tcPr>
          <w:p w14:paraId="74021FE3" w14:textId="420736CE" w:rsidR="00416F5D" w:rsidRDefault="00F74371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14/0</w:t>
            </w:r>
            <w:r w:rsidR="003D0426">
              <w:rPr>
                <w:lang w:val="x-none" w:eastAsia="x-none"/>
              </w:rPr>
              <w:t>6</w:t>
            </w:r>
            <w:r>
              <w:rPr>
                <w:lang w:val="x-none" w:eastAsia="x-none"/>
              </w:rPr>
              <w:t>/2024</w:t>
            </w:r>
          </w:p>
        </w:tc>
        <w:tc>
          <w:tcPr>
            <w:tcW w:w="3432" w:type="dxa"/>
          </w:tcPr>
          <w:p w14:paraId="108E3730" w14:textId="31A3D68D" w:rsidR="00416F5D" w:rsidRDefault="00F74371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Despliegue de la aplicaci</w:t>
            </w:r>
            <w:r>
              <w:rPr>
                <w:lang w:eastAsia="x-none"/>
              </w:rPr>
              <w:t>ón</w:t>
            </w:r>
          </w:p>
        </w:tc>
        <w:tc>
          <w:tcPr>
            <w:tcW w:w="1696" w:type="dxa"/>
            <w:shd w:val="clear" w:color="auto" w:fill="FFFFFF" w:themeFill="background1"/>
          </w:tcPr>
          <w:p w14:paraId="3AE7D952" w14:textId="682D11C8" w:rsidR="00416F5D" w:rsidRDefault="00F74371" w:rsidP="00416F5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6B88F10F" w14:textId="75F085F7" w:rsidR="00416F5D" w:rsidRDefault="00F74371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F94B738" w14:textId="0BEF8F66" w:rsidR="00416F5D" w:rsidRDefault="00F74371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745D968" w14:textId="005D062A" w:rsidR="00416F5D" w:rsidRDefault="00F74371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</w:tr>
      <w:tr w:rsidR="00416F5D" w14:paraId="1E948CFA" w14:textId="77777777" w:rsidTr="00747530">
        <w:tc>
          <w:tcPr>
            <w:tcW w:w="1394" w:type="dxa"/>
            <w:vAlign w:val="center"/>
          </w:tcPr>
          <w:p w14:paraId="54A462A2" w14:textId="05B701A0" w:rsidR="00416F5D" w:rsidRDefault="005D102A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  <w:r w:rsidR="00CE342E">
              <w:rPr>
                <w:lang w:val="x-none" w:eastAsia="x-none"/>
              </w:rPr>
              <w:t>5</w:t>
            </w:r>
            <w:r>
              <w:rPr>
                <w:lang w:val="x-none" w:eastAsia="x-none"/>
              </w:rPr>
              <w:t>/0</w:t>
            </w:r>
            <w:r w:rsidR="003D0426">
              <w:rPr>
                <w:lang w:val="x-none" w:eastAsia="x-none"/>
              </w:rPr>
              <w:t>6</w:t>
            </w:r>
            <w:r>
              <w:rPr>
                <w:lang w:val="x-none" w:eastAsia="x-none"/>
              </w:rPr>
              <w:t>/2024</w:t>
            </w:r>
          </w:p>
        </w:tc>
        <w:tc>
          <w:tcPr>
            <w:tcW w:w="3432" w:type="dxa"/>
          </w:tcPr>
          <w:p w14:paraId="4168B299" w14:textId="105967EE" w:rsidR="00416F5D" w:rsidRDefault="005D102A" w:rsidP="00416F5D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Despliegue de la aplicaci</w:t>
            </w:r>
            <w:r>
              <w:rPr>
                <w:lang w:eastAsia="x-none"/>
              </w:rPr>
              <w:t>ón</w:t>
            </w:r>
          </w:p>
        </w:tc>
        <w:tc>
          <w:tcPr>
            <w:tcW w:w="1696" w:type="dxa"/>
            <w:shd w:val="clear" w:color="auto" w:fill="FFFFFF" w:themeFill="background1"/>
          </w:tcPr>
          <w:p w14:paraId="689877F0" w14:textId="5F6273F7" w:rsidR="00416F5D" w:rsidRDefault="005D102A" w:rsidP="00416F5D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3C3E22A8" w14:textId="2D321F02" w:rsidR="00416F5D" w:rsidRDefault="005D102A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6C45329" w14:textId="240032E5" w:rsidR="00416F5D" w:rsidRDefault="005D102A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4B7145A" w14:textId="48D47896" w:rsidR="00416F5D" w:rsidRDefault="00726316" w:rsidP="00416F5D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10</w:t>
            </w:r>
          </w:p>
        </w:tc>
      </w:tr>
      <w:tr w:rsidR="00CE342E" w14:paraId="37C8B27F" w14:textId="77777777" w:rsidTr="00747530">
        <w:tc>
          <w:tcPr>
            <w:tcW w:w="1394" w:type="dxa"/>
            <w:vAlign w:val="center"/>
          </w:tcPr>
          <w:p w14:paraId="43F102D9" w14:textId="48803172" w:rsidR="00CE342E" w:rsidRDefault="00CE342E" w:rsidP="00CE342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</w:t>
            </w:r>
            <w:r w:rsidR="003D0426">
              <w:rPr>
                <w:lang w:val="x-none" w:eastAsia="x-none"/>
              </w:rPr>
              <w:t>6</w:t>
            </w:r>
            <w:r>
              <w:rPr>
                <w:lang w:val="x-none" w:eastAsia="x-none"/>
              </w:rPr>
              <w:t>/2024</w:t>
            </w:r>
          </w:p>
        </w:tc>
        <w:tc>
          <w:tcPr>
            <w:tcW w:w="3432" w:type="dxa"/>
          </w:tcPr>
          <w:p w14:paraId="1007293C" w14:textId="230D6A4F" w:rsidR="00CE342E" w:rsidRDefault="00CE342E" w:rsidP="00CE342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Despliegue de la aplicaci</w:t>
            </w:r>
            <w:r>
              <w:rPr>
                <w:lang w:eastAsia="x-none"/>
              </w:rPr>
              <w:t>ón</w:t>
            </w:r>
          </w:p>
        </w:tc>
        <w:tc>
          <w:tcPr>
            <w:tcW w:w="1696" w:type="dxa"/>
            <w:shd w:val="clear" w:color="auto" w:fill="FFFFFF" w:themeFill="background1"/>
          </w:tcPr>
          <w:p w14:paraId="7DC59392" w14:textId="54B41FF5" w:rsidR="00CE342E" w:rsidRDefault="00CE342E" w:rsidP="00CE342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1FBB51C2" w14:textId="5076C17D" w:rsidR="00CE342E" w:rsidRDefault="00125088" w:rsidP="00CE342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Bloqueado</w:t>
            </w:r>
          </w:p>
        </w:tc>
        <w:tc>
          <w:tcPr>
            <w:tcW w:w="1083" w:type="dxa"/>
          </w:tcPr>
          <w:p w14:paraId="703C53EB" w14:textId="735F8857" w:rsidR="00CE342E" w:rsidRDefault="00CE342E" w:rsidP="00CE342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556C5368" w14:textId="2777A4EE" w:rsidR="00CE342E" w:rsidRDefault="00726316" w:rsidP="00CE342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7.5</w:t>
            </w:r>
          </w:p>
        </w:tc>
      </w:tr>
      <w:tr w:rsidR="00CE342E" w14:paraId="2D26E0D8" w14:textId="77777777" w:rsidTr="00747530">
        <w:tc>
          <w:tcPr>
            <w:tcW w:w="1394" w:type="dxa"/>
            <w:vAlign w:val="center"/>
          </w:tcPr>
          <w:p w14:paraId="29747353" w14:textId="76901218" w:rsidR="00CE342E" w:rsidRDefault="00125088" w:rsidP="00CE342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17/0</w:t>
            </w:r>
            <w:r w:rsidR="003D0426">
              <w:rPr>
                <w:lang w:val="x-none" w:eastAsia="x-none"/>
              </w:rPr>
              <w:t>6</w:t>
            </w:r>
            <w:r>
              <w:rPr>
                <w:lang w:val="x-none" w:eastAsia="x-none"/>
              </w:rPr>
              <w:t>/2024</w:t>
            </w:r>
          </w:p>
        </w:tc>
        <w:tc>
          <w:tcPr>
            <w:tcW w:w="3432" w:type="dxa"/>
          </w:tcPr>
          <w:p w14:paraId="7379120A" w14:textId="2601E073" w:rsidR="00CE342E" w:rsidRDefault="00125088" w:rsidP="00CE342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5</w:t>
            </w:r>
          </w:p>
        </w:tc>
        <w:tc>
          <w:tcPr>
            <w:tcW w:w="1696" w:type="dxa"/>
            <w:shd w:val="clear" w:color="auto" w:fill="FFFFFF" w:themeFill="background1"/>
          </w:tcPr>
          <w:p w14:paraId="06B5F023" w14:textId="3DEF3F13" w:rsidR="00CE342E" w:rsidRDefault="00125088" w:rsidP="00CE342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0CCA34C7" w14:textId="07B82551" w:rsidR="00CE342E" w:rsidRDefault="00125088" w:rsidP="00CE342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576366" w14:textId="6D21B73F" w:rsidR="00CE342E" w:rsidRDefault="00125088" w:rsidP="00CE342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678D273B" w14:textId="417FDDA1" w:rsidR="00CE342E" w:rsidRDefault="00125088" w:rsidP="00CE342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3D0426" w14:paraId="6C5D641B" w14:textId="77777777" w:rsidTr="00747530">
        <w:tc>
          <w:tcPr>
            <w:tcW w:w="1394" w:type="dxa"/>
            <w:vAlign w:val="center"/>
          </w:tcPr>
          <w:p w14:paraId="220E37C8" w14:textId="7FA0846B" w:rsidR="003D0426" w:rsidRDefault="003D0426" w:rsidP="00CE342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18/06/2024</w:t>
            </w:r>
          </w:p>
        </w:tc>
        <w:tc>
          <w:tcPr>
            <w:tcW w:w="3432" w:type="dxa"/>
          </w:tcPr>
          <w:p w14:paraId="167EB43F" w14:textId="5F567800" w:rsidR="003D0426" w:rsidRDefault="003D0426" w:rsidP="00CE342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15D59E65" w14:textId="7BE009E7" w:rsidR="003D0426" w:rsidRDefault="003D0426" w:rsidP="00CE342E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3F2A4370" w14:textId="3E25174B" w:rsidR="003D0426" w:rsidRDefault="003D0426" w:rsidP="00CE342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369E2BF" w14:textId="2FFB7276" w:rsidR="003D0426" w:rsidRDefault="003D0426" w:rsidP="00CE342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02CA908" w14:textId="3382527F" w:rsidR="003D0426" w:rsidRDefault="00D40161" w:rsidP="00CE342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</w:p>
        </w:tc>
      </w:tr>
      <w:tr w:rsidR="00105C90" w14:paraId="3F463D87" w14:textId="77777777" w:rsidTr="00747530">
        <w:tc>
          <w:tcPr>
            <w:tcW w:w="1394" w:type="dxa"/>
            <w:vAlign w:val="center"/>
          </w:tcPr>
          <w:p w14:paraId="198871C5" w14:textId="37E25B8E" w:rsidR="00105C90" w:rsidRDefault="00105C90" w:rsidP="00105C9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19/06/2024</w:t>
            </w:r>
          </w:p>
        </w:tc>
        <w:tc>
          <w:tcPr>
            <w:tcW w:w="3432" w:type="dxa"/>
          </w:tcPr>
          <w:p w14:paraId="228153FB" w14:textId="4AF41C52" w:rsidR="00105C90" w:rsidRDefault="00105C90" w:rsidP="00105C9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567F8D9D" w14:textId="1F1C0163" w:rsidR="00105C90" w:rsidRDefault="00105C90" w:rsidP="00105C9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76689A2C" w14:textId="13EA73AC" w:rsidR="00105C90" w:rsidRDefault="00105C90" w:rsidP="00105C9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5EF7788" w14:textId="71A6C8AF" w:rsidR="00105C90" w:rsidRDefault="00105C90" w:rsidP="00105C9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7.5</w:t>
            </w:r>
          </w:p>
        </w:tc>
        <w:tc>
          <w:tcPr>
            <w:tcW w:w="1233" w:type="dxa"/>
          </w:tcPr>
          <w:p w14:paraId="6EC96575" w14:textId="6880C42C" w:rsidR="00105C90" w:rsidRDefault="00105C90" w:rsidP="00105C9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7.5</w:t>
            </w:r>
          </w:p>
        </w:tc>
      </w:tr>
      <w:tr w:rsidR="000A1206" w14:paraId="2C1E46F0" w14:textId="77777777" w:rsidTr="00747530">
        <w:tc>
          <w:tcPr>
            <w:tcW w:w="1394" w:type="dxa"/>
            <w:vAlign w:val="center"/>
          </w:tcPr>
          <w:p w14:paraId="0F645806" w14:textId="10C68B4C" w:rsidR="000A1206" w:rsidRDefault="000A1206" w:rsidP="00105C9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20/06/2024</w:t>
            </w:r>
          </w:p>
        </w:tc>
        <w:tc>
          <w:tcPr>
            <w:tcW w:w="3432" w:type="dxa"/>
          </w:tcPr>
          <w:p w14:paraId="1791A7C3" w14:textId="681917F3" w:rsidR="000A1206" w:rsidRPr="000A1206" w:rsidRDefault="000A1206" w:rsidP="00105C90">
            <w:pPr>
              <w:rPr>
                <w:lang w:eastAsia="x-none"/>
              </w:rPr>
            </w:pPr>
            <w:r>
              <w:rPr>
                <w:lang w:val="x-none" w:eastAsia="x-none"/>
              </w:rPr>
              <w:t>Funcionalidad para eliminar partituras</w:t>
            </w:r>
          </w:p>
        </w:tc>
        <w:tc>
          <w:tcPr>
            <w:tcW w:w="1696" w:type="dxa"/>
            <w:shd w:val="clear" w:color="auto" w:fill="FFFFFF" w:themeFill="background1"/>
          </w:tcPr>
          <w:p w14:paraId="49DDA58D" w14:textId="4E87890B" w:rsidR="000A1206" w:rsidRDefault="000A1206" w:rsidP="00105C9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46" w:type="dxa"/>
          </w:tcPr>
          <w:p w14:paraId="5724F786" w14:textId="6F4EA605" w:rsidR="000A1206" w:rsidRDefault="000A1206" w:rsidP="00105C9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038BFB3" w14:textId="3F674F09" w:rsidR="000A1206" w:rsidRDefault="002656FE" w:rsidP="00105C9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5C1EFEB5" w14:textId="0B87675D" w:rsidR="000A1206" w:rsidRDefault="002656FE" w:rsidP="00105C9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0463E6" w14:paraId="54DAE081" w14:textId="77777777" w:rsidTr="00747530">
        <w:tc>
          <w:tcPr>
            <w:tcW w:w="1394" w:type="dxa"/>
            <w:vAlign w:val="center"/>
          </w:tcPr>
          <w:p w14:paraId="74B47022" w14:textId="16DA5F0D" w:rsidR="000463E6" w:rsidRDefault="000463E6" w:rsidP="00105C9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20/06/2024</w:t>
            </w:r>
          </w:p>
        </w:tc>
        <w:tc>
          <w:tcPr>
            <w:tcW w:w="3432" w:type="dxa"/>
          </w:tcPr>
          <w:p w14:paraId="493EB84B" w14:textId="3A8C9DF7" w:rsidR="000463E6" w:rsidRDefault="000463E6" w:rsidP="00105C90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0630FD7A" w14:textId="4C52A9FD" w:rsidR="000463E6" w:rsidRDefault="000463E6" w:rsidP="00105C90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2078D7D6" w14:textId="5A13D8EC" w:rsidR="000463E6" w:rsidRDefault="000463E6" w:rsidP="00105C9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6FCEE27" w14:textId="3F94EEBD" w:rsidR="000463E6" w:rsidRDefault="000463E6" w:rsidP="00105C9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40493DF6" w14:textId="4F97929D" w:rsidR="000463E6" w:rsidRDefault="000463E6" w:rsidP="00105C90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</w:tbl>
    <w:p w14:paraId="31FF4679" w14:textId="77777777" w:rsidR="007A0B24" w:rsidRPr="007A0B24" w:rsidRDefault="007A0B24" w:rsidP="007A0B24">
      <w:pPr>
        <w:rPr>
          <w:lang w:val="x-none" w:eastAsia="x-none"/>
        </w:rPr>
      </w:pPr>
    </w:p>
    <w:p w14:paraId="3DBE000D" w14:textId="1D55D4AA" w:rsidR="007A0B24" w:rsidRDefault="00EA2067" w:rsidP="00004B35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00CC4F0F" wp14:editId="24FAC601">
            <wp:extent cx="5400040" cy="3150235"/>
            <wp:effectExtent l="0" t="0" r="0" b="0"/>
            <wp:docPr id="45867308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37E9D9" w14:textId="77777777" w:rsidR="000463E6" w:rsidRDefault="000463E6" w:rsidP="00004B35">
      <w:pPr>
        <w:rPr>
          <w:lang w:val="x-none" w:eastAsia="x-none"/>
        </w:rPr>
      </w:pPr>
    </w:p>
    <w:p w14:paraId="54BDBAA5" w14:textId="7C996032" w:rsidR="000463E6" w:rsidRPr="002E2A3E" w:rsidRDefault="000463E6" w:rsidP="000463E6">
      <w:pPr>
        <w:pStyle w:val="Heading1"/>
        <w:rPr>
          <w:rStyle w:val="IntenseReference"/>
          <w:lang w:val="es-ES"/>
        </w:rPr>
      </w:pPr>
      <w:r>
        <w:rPr>
          <w:rStyle w:val="IntenseReference"/>
        </w:rPr>
        <w:t xml:space="preserve">Sprint </w:t>
      </w:r>
      <w:r w:rsidR="00D70EDC">
        <w:rPr>
          <w:rStyle w:val="IntenseReference"/>
        </w:rPr>
        <w:t>6</w:t>
      </w:r>
      <w:r>
        <w:rPr>
          <w:rStyle w:val="IntenseReference"/>
        </w:rPr>
        <w:t>: 2</w:t>
      </w:r>
      <w:r w:rsidR="000A7A69">
        <w:rPr>
          <w:rStyle w:val="IntenseReference"/>
        </w:rPr>
        <w:t>1</w:t>
      </w:r>
      <w:r>
        <w:rPr>
          <w:rStyle w:val="IntenseReference"/>
        </w:rPr>
        <w:t>/0</w:t>
      </w:r>
      <w:r w:rsidR="000A7A69">
        <w:rPr>
          <w:rStyle w:val="IntenseReference"/>
        </w:rPr>
        <w:t>6</w:t>
      </w:r>
      <w:r>
        <w:rPr>
          <w:rStyle w:val="IntenseReference"/>
        </w:rPr>
        <w:t xml:space="preserve">/2024 – 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557EB1" w14:paraId="2098ACD0" w14:textId="77777777" w:rsidTr="0067564C">
        <w:tc>
          <w:tcPr>
            <w:tcW w:w="1394" w:type="dxa"/>
            <w:shd w:val="clear" w:color="auto" w:fill="D9D9D9" w:themeFill="background1" w:themeFillShade="D9"/>
          </w:tcPr>
          <w:p w14:paraId="48D46773" w14:textId="77777777" w:rsidR="00557EB1" w:rsidRDefault="00557EB1" w:rsidP="0067564C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1791742E" w14:textId="77777777" w:rsidR="00557EB1" w:rsidRDefault="00557EB1" w:rsidP="0067564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4222D48A" w14:textId="77777777" w:rsidR="00557EB1" w:rsidRDefault="00557EB1" w:rsidP="0067564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D408514" w14:textId="77777777" w:rsidR="00557EB1" w:rsidRDefault="00557EB1" w:rsidP="0067564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F3E2D07" w14:textId="77777777" w:rsidR="00557EB1" w:rsidRDefault="00557EB1" w:rsidP="0067564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4F523A70" w14:textId="77777777" w:rsidR="00557EB1" w:rsidRDefault="00557EB1" w:rsidP="0067564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557EB1" w14:paraId="5560F245" w14:textId="77777777" w:rsidTr="0067564C">
        <w:tc>
          <w:tcPr>
            <w:tcW w:w="1394" w:type="dxa"/>
            <w:vAlign w:val="center"/>
          </w:tcPr>
          <w:p w14:paraId="1C2A5E0A" w14:textId="7ACA3CEF" w:rsidR="00557EB1" w:rsidRDefault="00557EB1" w:rsidP="0067564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21/06/2024</w:t>
            </w:r>
          </w:p>
        </w:tc>
        <w:tc>
          <w:tcPr>
            <w:tcW w:w="3432" w:type="dxa"/>
          </w:tcPr>
          <w:p w14:paraId="20665B22" w14:textId="704BF61A" w:rsidR="00557EB1" w:rsidRDefault="00557EB1" w:rsidP="0067564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11C2F55B" w14:textId="7034BD7F" w:rsidR="00557EB1" w:rsidRPr="004E3232" w:rsidRDefault="00557EB1" w:rsidP="0067564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7F4B5AE7" w14:textId="750D05D2" w:rsidR="00557EB1" w:rsidRDefault="00557EB1" w:rsidP="0067564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8EB4EA0" w14:textId="2282DA63" w:rsidR="00557EB1" w:rsidRDefault="00557EB1" w:rsidP="0067564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  <w:tc>
          <w:tcPr>
            <w:tcW w:w="1233" w:type="dxa"/>
          </w:tcPr>
          <w:p w14:paraId="46340998" w14:textId="746092A1" w:rsidR="00557EB1" w:rsidRDefault="004912D2" w:rsidP="0067564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</w:tr>
      <w:tr w:rsidR="00557EB1" w14:paraId="6FE0F659" w14:textId="77777777" w:rsidTr="0067564C">
        <w:tc>
          <w:tcPr>
            <w:tcW w:w="1394" w:type="dxa"/>
            <w:vAlign w:val="center"/>
          </w:tcPr>
          <w:p w14:paraId="033B2A0C" w14:textId="2203AA81" w:rsidR="00557EB1" w:rsidRDefault="003C35C3" w:rsidP="0067564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22/06/2024</w:t>
            </w:r>
          </w:p>
        </w:tc>
        <w:tc>
          <w:tcPr>
            <w:tcW w:w="3432" w:type="dxa"/>
          </w:tcPr>
          <w:p w14:paraId="0FC8ADD5" w14:textId="18C95352" w:rsidR="00557EB1" w:rsidRDefault="003C35C3" w:rsidP="0067564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20C182F3" w14:textId="2907EF7B" w:rsidR="00557EB1" w:rsidRDefault="003C35C3" w:rsidP="0067564C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3AC96218" w14:textId="0D0D82D6" w:rsidR="00557EB1" w:rsidRDefault="003C35C3" w:rsidP="0067564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AC506F0" w14:textId="5A60F2EE" w:rsidR="00557EB1" w:rsidRDefault="003C35C3" w:rsidP="0067564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  <w:tc>
          <w:tcPr>
            <w:tcW w:w="1233" w:type="dxa"/>
          </w:tcPr>
          <w:p w14:paraId="53A80552" w14:textId="3FBA9671" w:rsidR="00557EB1" w:rsidRDefault="003C35C3" w:rsidP="0067564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9</w:t>
            </w:r>
          </w:p>
        </w:tc>
      </w:tr>
      <w:tr w:rsidR="001E63DF" w14:paraId="1336797F" w14:textId="77777777" w:rsidTr="0067564C">
        <w:tc>
          <w:tcPr>
            <w:tcW w:w="1394" w:type="dxa"/>
            <w:vAlign w:val="center"/>
          </w:tcPr>
          <w:p w14:paraId="2457B330" w14:textId="52CB71DA" w:rsidR="001E63DF" w:rsidRDefault="001E63DF" w:rsidP="001E63D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23/06/2024</w:t>
            </w:r>
          </w:p>
        </w:tc>
        <w:tc>
          <w:tcPr>
            <w:tcW w:w="3432" w:type="dxa"/>
          </w:tcPr>
          <w:p w14:paraId="5381FFD8" w14:textId="6D768721" w:rsidR="001E63DF" w:rsidRPr="00F11ED8" w:rsidRDefault="001E63DF" w:rsidP="001E63D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3D40DF48" w14:textId="31674CBB" w:rsidR="001E63DF" w:rsidRDefault="001E63DF" w:rsidP="001E63D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7CC29083" w14:textId="65EBBB71" w:rsidR="001E63DF" w:rsidRDefault="001E63DF" w:rsidP="001E63D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F2EFD1B" w14:textId="575B9311" w:rsidR="001E63DF" w:rsidRDefault="001E63DF" w:rsidP="001E63D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10</w:t>
            </w:r>
          </w:p>
        </w:tc>
        <w:tc>
          <w:tcPr>
            <w:tcW w:w="1233" w:type="dxa"/>
          </w:tcPr>
          <w:p w14:paraId="58B0D70A" w14:textId="1B1C82C3" w:rsidR="001E63DF" w:rsidRDefault="001E63DF" w:rsidP="001E63D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10</w:t>
            </w:r>
          </w:p>
        </w:tc>
      </w:tr>
      <w:tr w:rsidR="00983221" w14:paraId="7DF3542D" w14:textId="77777777" w:rsidTr="0067564C">
        <w:tc>
          <w:tcPr>
            <w:tcW w:w="1394" w:type="dxa"/>
            <w:vAlign w:val="center"/>
          </w:tcPr>
          <w:p w14:paraId="2BDFAEF7" w14:textId="5071833E" w:rsidR="00983221" w:rsidRDefault="00983221" w:rsidP="0098322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24/06/2024</w:t>
            </w:r>
          </w:p>
        </w:tc>
        <w:tc>
          <w:tcPr>
            <w:tcW w:w="3432" w:type="dxa"/>
          </w:tcPr>
          <w:p w14:paraId="3F480B8D" w14:textId="2DC4D24B" w:rsidR="00983221" w:rsidRPr="00F11ED8" w:rsidRDefault="00983221" w:rsidP="0098322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49F0078C" w14:textId="72C448E1" w:rsidR="00983221" w:rsidRDefault="00983221" w:rsidP="00983221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185E7235" w14:textId="6F2CE46F" w:rsidR="00983221" w:rsidRDefault="00983221" w:rsidP="0098322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A5027C1" w14:textId="28446A8A" w:rsidR="00983221" w:rsidRDefault="00983221" w:rsidP="0098322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70120268" w14:textId="63B7FF7B" w:rsidR="00983221" w:rsidRDefault="00983221" w:rsidP="0098322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6.5</w:t>
            </w:r>
          </w:p>
        </w:tc>
      </w:tr>
      <w:tr w:rsidR="00983221" w14:paraId="541E2F33" w14:textId="77777777" w:rsidTr="0067564C">
        <w:tc>
          <w:tcPr>
            <w:tcW w:w="1394" w:type="dxa"/>
            <w:vAlign w:val="center"/>
          </w:tcPr>
          <w:p w14:paraId="7AF1410C" w14:textId="24D0F93D" w:rsidR="00983221" w:rsidRDefault="00983221" w:rsidP="0098322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26/06/2024</w:t>
            </w:r>
          </w:p>
        </w:tc>
        <w:tc>
          <w:tcPr>
            <w:tcW w:w="3432" w:type="dxa"/>
          </w:tcPr>
          <w:p w14:paraId="14596F8F" w14:textId="7FF64DAE" w:rsidR="00983221" w:rsidRDefault="00983221" w:rsidP="0098322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461980B7" w14:textId="270F1914" w:rsidR="00983221" w:rsidRDefault="00983221" w:rsidP="00983221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5B6BB60F" w14:textId="0941DA54" w:rsidR="00983221" w:rsidRDefault="00983221" w:rsidP="0098322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E344586" w14:textId="3E61759F" w:rsidR="00983221" w:rsidRDefault="00983221" w:rsidP="0098322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6.5</w:t>
            </w:r>
          </w:p>
        </w:tc>
        <w:tc>
          <w:tcPr>
            <w:tcW w:w="1233" w:type="dxa"/>
          </w:tcPr>
          <w:p w14:paraId="465C0AFC" w14:textId="38F67654" w:rsidR="00983221" w:rsidRDefault="00983221" w:rsidP="0098322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6</w:t>
            </w:r>
          </w:p>
        </w:tc>
      </w:tr>
      <w:tr w:rsidR="00C47FC2" w14:paraId="4D410623" w14:textId="77777777" w:rsidTr="0067564C">
        <w:tc>
          <w:tcPr>
            <w:tcW w:w="1394" w:type="dxa"/>
            <w:vAlign w:val="center"/>
          </w:tcPr>
          <w:p w14:paraId="2505A693" w14:textId="518853F4" w:rsidR="00C47FC2" w:rsidRDefault="00C47FC2" w:rsidP="00C47FC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27/06/2024</w:t>
            </w:r>
          </w:p>
        </w:tc>
        <w:tc>
          <w:tcPr>
            <w:tcW w:w="3432" w:type="dxa"/>
          </w:tcPr>
          <w:p w14:paraId="64D41038" w14:textId="3755AF20" w:rsidR="00C47FC2" w:rsidRDefault="00C47FC2" w:rsidP="00C47FC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367F24BD" w14:textId="6D2C2C9F" w:rsidR="00C47FC2" w:rsidRDefault="00C47FC2" w:rsidP="00C47FC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46B12BD2" w14:textId="52B8D356" w:rsidR="00C47FC2" w:rsidRDefault="00C47FC2" w:rsidP="00C47FC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5EAE3DE" w14:textId="659CA147" w:rsidR="00C47FC2" w:rsidRDefault="00C47FC2" w:rsidP="00C47FC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</w:p>
        </w:tc>
        <w:tc>
          <w:tcPr>
            <w:tcW w:w="1233" w:type="dxa"/>
          </w:tcPr>
          <w:p w14:paraId="6F34878C" w14:textId="6B454FA8" w:rsidR="00C47FC2" w:rsidRDefault="00C47FC2" w:rsidP="00C47FC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7.5</w:t>
            </w:r>
          </w:p>
        </w:tc>
      </w:tr>
      <w:tr w:rsidR="00C47FC2" w14:paraId="243449A5" w14:textId="77777777" w:rsidTr="0067564C">
        <w:tc>
          <w:tcPr>
            <w:tcW w:w="1394" w:type="dxa"/>
            <w:vAlign w:val="center"/>
          </w:tcPr>
          <w:p w14:paraId="5295455B" w14:textId="20D8E1FA" w:rsidR="00C47FC2" w:rsidRDefault="00C47FC2" w:rsidP="00C47FC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28/06/2024</w:t>
            </w:r>
          </w:p>
        </w:tc>
        <w:tc>
          <w:tcPr>
            <w:tcW w:w="3432" w:type="dxa"/>
          </w:tcPr>
          <w:p w14:paraId="43928954" w14:textId="30DC3454" w:rsidR="00C47FC2" w:rsidRDefault="00C47FC2" w:rsidP="00C47FC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67AB2A1D" w14:textId="4B712285" w:rsidR="00C47FC2" w:rsidRDefault="00C47FC2" w:rsidP="00C47FC2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2C7B8921" w14:textId="386254E3" w:rsidR="00C47FC2" w:rsidRDefault="00C47FC2" w:rsidP="00C47FC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4894BA" w14:textId="14D51CA4" w:rsidR="00C47FC2" w:rsidRDefault="00C47FC2" w:rsidP="00C47FC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</w:p>
        </w:tc>
        <w:tc>
          <w:tcPr>
            <w:tcW w:w="1233" w:type="dxa"/>
          </w:tcPr>
          <w:p w14:paraId="6D7E5FF6" w14:textId="4EB88D6E" w:rsidR="00C47FC2" w:rsidRDefault="00C47FC2" w:rsidP="00C47FC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9</w:t>
            </w:r>
          </w:p>
        </w:tc>
      </w:tr>
      <w:tr w:rsidR="009B59FA" w14:paraId="69613511" w14:textId="77777777" w:rsidTr="0067564C">
        <w:tc>
          <w:tcPr>
            <w:tcW w:w="1394" w:type="dxa"/>
            <w:vAlign w:val="center"/>
          </w:tcPr>
          <w:p w14:paraId="04F9FA5D" w14:textId="4F80D8CF" w:rsidR="009B59FA" w:rsidRDefault="009B59FA" w:rsidP="009B59F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29/06/2024</w:t>
            </w:r>
          </w:p>
        </w:tc>
        <w:tc>
          <w:tcPr>
            <w:tcW w:w="3432" w:type="dxa"/>
          </w:tcPr>
          <w:p w14:paraId="050676D7" w14:textId="3A314320" w:rsidR="009B59FA" w:rsidRDefault="009B59FA" w:rsidP="009B59F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 la memoria</w:t>
            </w:r>
          </w:p>
        </w:tc>
        <w:tc>
          <w:tcPr>
            <w:tcW w:w="1696" w:type="dxa"/>
            <w:shd w:val="clear" w:color="auto" w:fill="FFFFFF" w:themeFill="background1"/>
          </w:tcPr>
          <w:p w14:paraId="6409BA4B" w14:textId="0EE90190" w:rsidR="009B59FA" w:rsidRDefault="009B59FA" w:rsidP="009B59FA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Documentation</w:t>
            </w:r>
            <w:proofErr w:type="spellEnd"/>
          </w:p>
        </w:tc>
        <w:tc>
          <w:tcPr>
            <w:tcW w:w="1646" w:type="dxa"/>
          </w:tcPr>
          <w:p w14:paraId="643CC52E" w14:textId="1BEDAA1C" w:rsidR="009B59FA" w:rsidRDefault="009B59FA" w:rsidP="009B59F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65722C" w14:textId="19D6E30F" w:rsidR="009B59FA" w:rsidRDefault="009B59FA" w:rsidP="009B59F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70D9AA25" w14:textId="731BC34D" w:rsidR="009B59FA" w:rsidRDefault="009B59FA" w:rsidP="009B59F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9B59FA" w14:paraId="1460A852" w14:textId="77777777" w:rsidTr="0067564C">
        <w:tc>
          <w:tcPr>
            <w:tcW w:w="1394" w:type="dxa"/>
            <w:vAlign w:val="center"/>
          </w:tcPr>
          <w:p w14:paraId="513DAF1B" w14:textId="65A00549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46738828" w14:textId="1FD26601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593B4F34" w14:textId="0A55FCDD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535A7494" w14:textId="7C560049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503720D0" w14:textId="0EAC200B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6DF2BD9A" w14:textId="5B9F7082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014D630F" w14:textId="77777777" w:rsidTr="0067564C">
        <w:tc>
          <w:tcPr>
            <w:tcW w:w="1394" w:type="dxa"/>
            <w:vAlign w:val="center"/>
          </w:tcPr>
          <w:p w14:paraId="5B261081" w14:textId="3E5D58F2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5E53FFF9" w14:textId="30C63148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578FEEDD" w14:textId="2972B63E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47CB7458" w14:textId="79C8DA7C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633B2890" w14:textId="250CDEB7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6F8FF8EC" w14:textId="46F7A1F4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55C794CE" w14:textId="77777777" w:rsidTr="0067564C">
        <w:tc>
          <w:tcPr>
            <w:tcW w:w="1394" w:type="dxa"/>
            <w:vAlign w:val="center"/>
          </w:tcPr>
          <w:p w14:paraId="10DDEA87" w14:textId="42386692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2C7AF9BD" w14:textId="7CF0F01C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04CB8B96" w14:textId="5AC61A6F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0FB6B301" w14:textId="01C4177F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6EFDDD5A" w14:textId="4C94C12F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1C21BFCB" w14:textId="1E2A01D3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692CF802" w14:textId="77777777" w:rsidTr="0067564C">
        <w:tc>
          <w:tcPr>
            <w:tcW w:w="1394" w:type="dxa"/>
            <w:vAlign w:val="center"/>
          </w:tcPr>
          <w:p w14:paraId="64A4764E" w14:textId="4412EF2D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145B7584" w14:textId="2E0D0203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13B80101" w14:textId="526CABF0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150B31BF" w14:textId="6A3A1CB8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69803092" w14:textId="59C4B3FF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75D4361D" w14:textId="08C3C762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64209BFE" w14:textId="77777777" w:rsidTr="0067564C">
        <w:tc>
          <w:tcPr>
            <w:tcW w:w="1394" w:type="dxa"/>
            <w:vAlign w:val="center"/>
          </w:tcPr>
          <w:p w14:paraId="7D336021" w14:textId="20442487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36FBD869" w14:textId="59334DFF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76AA08E3" w14:textId="4B3C0908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7423D703" w14:textId="50A0FDF9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1DFC7352" w14:textId="19439467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78E0D38C" w14:textId="256E7322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70D43241" w14:textId="77777777" w:rsidTr="0067564C">
        <w:tc>
          <w:tcPr>
            <w:tcW w:w="1394" w:type="dxa"/>
            <w:vAlign w:val="center"/>
          </w:tcPr>
          <w:p w14:paraId="520D3C1C" w14:textId="5568AD53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60C7DA08" w14:textId="12FB7FF6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6E045944" w14:textId="0CC59540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37E18947" w14:textId="4D13D455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625C4122" w14:textId="5B906231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083B951D" w14:textId="713A104E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064B7E2A" w14:textId="77777777" w:rsidTr="0067564C">
        <w:tc>
          <w:tcPr>
            <w:tcW w:w="1394" w:type="dxa"/>
            <w:vAlign w:val="center"/>
          </w:tcPr>
          <w:p w14:paraId="1798D4B6" w14:textId="5056CAE7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5D250F93" w14:textId="4D6C571D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71D362DA" w14:textId="6181D8F0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558426FA" w14:textId="09D23D2F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49D8204F" w14:textId="1E0A3CFB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035C483A" w14:textId="2BCE2265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14C037BB" w14:textId="77777777" w:rsidTr="0067564C">
        <w:tc>
          <w:tcPr>
            <w:tcW w:w="1394" w:type="dxa"/>
            <w:vAlign w:val="center"/>
          </w:tcPr>
          <w:p w14:paraId="1933C15D" w14:textId="605E5186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718DD7C9" w14:textId="1E9BF6F8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699C3367" w14:textId="2517D6E6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286CDA26" w14:textId="119BE7C9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72F9B493" w14:textId="632806DB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70916442" w14:textId="2CB2D1D1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0CC1ADCC" w14:textId="77777777" w:rsidTr="0067564C">
        <w:tc>
          <w:tcPr>
            <w:tcW w:w="1394" w:type="dxa"/>
            <w:vAlign w:val="center"/>
          </w:tcPr>
          <w:p w14:paraId="2D26CF3C" w14:textId="4F0766C2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44E90385" w14:textId="349EE6C2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3A38CD2C" w14:textId="38912E02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3023F23E" w14:textId="0E3C40DE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6E110585" w14:textId="14514E79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1E0DA6B8" w14:textId="1D6A5BD2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28557790" w14:textId="77777777" w:rsidTr="0067564C">
        <w:tc>
          <w:tcPr>
            <w:tcW w:w="1394" w:type="dxa"/>
            <w:vAlign w:val="center"/>
          </w:tcPr>
          <w:p w14:paraId="7D35337D" w14:textId="12E2A1A9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7D052E14" w14:textId="68E7778F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4AC5B638" w14:textId="704A2E84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1DEC4D0D" w14:textId="78D72242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0D54A2E0" w14:textId="51A66E02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02F912DE" w14:textId="69FE08D9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3DBC8F85" w14:textId="77777777" w:rsidTr="0067564C">
        <w:tc>
          <w:tcPr>
            <w:tcW w:w="1394" w:type="dxa"/>
            <w:vAlign w:val="center"/>
          </w:tcPr>
          <w:p w14:paraId="71D88988" w14:textId="0E8D2D9D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1B211C6C" w14:textId="64FB0F77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604C1201" w14:textId="06FAF7A4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615BA819" w14:textId="3E16AD16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144CAAF7" w14:textId="6444CA6D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5C477E13" w14:textId="1B609BC6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03461B15" w14:textId="77777777" w:rsidTr="0067564C">
        <w:tc>
          <w:tcPr>
            <w:tcW w:w="1394" w:type="dxa"/>
            <w:vAlign w:val="center"/>
          </w:tcPr>
          <w:p w14:paraId="05DABB62" w14:textId="591F93CA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33535ED1" w14:textId="42C9F743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206944F4" w14:textId="4243EC38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018713FE" w14:textId="4A4B352D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3616B876" w14:textId="10954A2C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20AF61C2" w14:textId="591B8A4B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24317EF2" w14:textId="77777777" w:rsidTr="0067564C">
        <w:tc>
          <w:tcPr>
            <w:tcW w:w="1394" w:type="dxa"/>
            <w:vAlign w:val="center"/>
          </w:tcPr>
          <w:p w14:paraId="3389B2AC" w14:textId="57D2DC69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4498333F" w14:textId="7B1460CF" w:rsidR="009B59FA" w:rsidRPr="006541A7" w:rsidRDefault="009B59FA" w:rsidP="009B59FA">
            <w:pPr>
              <w:rPr>
                <w:lang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1DF2E2A9" w14:textId="7970E529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09EE4105" w14:textId="2DC1A8AE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14410535" w14:textId="57B09E9C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1D717210" w14:textId="2B758D0B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16F69AF0" w14:textId="77777777" w:rsidTr="0067564C">
        <w:tc>
          <w:tcPr>
            <w:tcW w:w="1394" w:type="dxa"/>
            <w:vAlign w:val="center"/>
          </w:tcPr>
          <w:p w14:paraId="19DFC70F" w14:textId="6144B991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38E44651" w14:textId="35C853D4" w:rsidR="009B59FA" w:rsidRPr="00F74371" w:rsidRDefault="009B59FA" w:rsidP="009B59FA">
            <w:pPr>
              <w:rPr>
                <w:lang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286A7049" w14:textId="1E1564CA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166278B7" w14:textId="1AEA002C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5ABDAFF0" w14:textId="77A1F2BC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3A137184" w14:textId="4F5E81AF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11632870" w14:textId="77777777" w:rsidTr="0067564C">
        <w:tc>
          <w:tcPr>
            <w:tcW w:w="1394" w:type="dxa"/>
            <w:vAlign w:val="center"/>
          </w:tcPr>
          <w:p w14:paraId="0DA2B5B1" w14:textId="01C8314E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36210C3C" w14:textId="1FAB1819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2CDF37D5" w14:textId="26EAFAFA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0A6DBEA6" w14:textId="31B5CFA0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2F3798BC" w14:textId="3B2FBEC1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02EB2125" w14:textId="248FC971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15C838F5" w14:textId="77777777" w:rsidTr="0067564C">
        <w:tc>
          <w:tcPr>
            <w:tcW w:w="1394" w:type="dxa"/>
            <w:vAlign w:val="center"/>
          </w:tcPr>
          <w:p w14:paraId="241319AC" w14:textId="450E1C70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0BCCA2D2" w14:textId="7182E167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448F02C5" w14:textId="773CC5F3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3D6A070C" w14:textId="310711A5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279D3C24" w14:textId="53DBC450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5618F051" w14:textId="781835FB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2CE13FFD" w14:textId="77777777" w:rsidTr="0067564C">
        <w:tc>
          <w:tcPr>
            <w:tcW w:w="1394" w:type="dxa"/>
            <w:vAlign w:val="center"/>
          </w:tcPr>
          <w:p w14:paraId="3D3DC733" w14:textId="3FF5B564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060FD236" w14:textId="57AA6BC8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28001D90" w14:textId="6BD14E01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277ADCC7" w14:textId="234010CD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2F74925D" w14:textId="5F218033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261FCBFC" w14:textId="4965BD71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003A4CAD" w14:textId="77777777" w:rsidTr="0067564C">
        <w:tc>
          <w:tcPr>
            <w:tcW w:w="1394" w:type="dxa"/>
            <w:vAlign w:val="center"/>
          </w:tcPr>
          <w:p w14:paraId="5860A4A6" w14:textId="763D758C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0E99690C" w14:textId="1A4222CB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2E5FA4B0" w14:textId="62600F91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263DB7AD" w14:textId="73D2359F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28BC231E" w14:textId="40D62EE7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549C0360" w14:textId="503CA015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71EE8C7E" w14:textId="77777777" w:rsidTr="0067564C">
        <w:tc>
          <w:tcPr>
            <w:tcW w:w="1394" w:type="dxa"/>
            <w:vAlign w:val="center"/>
          </w:tcPr>
          <w:p w14:paraId="579C314F" w14:textId="0A507AC4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1E1C80D7" w14:textId="7EC2980F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46877180" w14:textId="2967660C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551A1A95" w14:textId="2077A7A7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657AB339" w14:textId="01A48B10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2F3A7D88" w14:textId="2ED377B8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63B5F999" w14:textId="77777777" w:rsidTr="0067564C">
        <w:tc>
          <w:tcPr>
            <w:tcW w:w="1394" w:type="dxa"/>
            <w:vAlign w:val="center"/>
          </w:tcPr>
          <w:p w14:paraId="67909F8E" w14:textId="2D1FF253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3245E613" w14:textId="02C07A49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3E98386D" w14:textId="348F9128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70B9790C" w14:textId="4827A91D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1665BE31" w14:textId="40604444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583E28F4" w14:textId="4C825E16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79023230" w14:textId="77777777" w:rsidTr="0067564C">
        <w:tc>
          <w:tcPr>
            <w:tcW w:w="1394" w:type="dxa"/>
            <w:vAlign w:val="center"/>
          </w:tcPr>
          <w:p w14:paraId="57353E12" w14:textId="7135BCDC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309B0A10" w14:textId="27DD55EA" w:rsidR="009B59FA" w:rsidRPr="000A1206" w:rsidRDefault="009B59FA" w:rsidP="009B59FA">
            <w:pPr>
              <w:rPr>
                <w:lang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46DDD344" w14:textId="746D803B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46FEAE2C" w14:textId="47005FF1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336C98FD" w14:textId="4550C773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6835F4EE" w14:textId="3DA02FA6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  <w:tr w:rsidR="009B59FA" w14:paraId="31EEEE63" w14:textId="77777777" w:rsidTr="0067564C">
        <w:tc>
          <w:tcPr>
            <w:tcW w:w="1394" w:type="dxa"/>
            <w:vAlign w:val="center"/>
          </w:tcPr>
          <w:p w14:paraId="644C5292" w14:textId="287CD049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3432" w:type="dxa"/>
          </w:tcPr>
          <w:p w14:paraId="5F08A40C" w14:textId="4B0F6404" w:rsidR="009B59FA" w:rsidRDefault="009B59FA" w:rsidP="009B59FA">
            <w:pPr>
              <w:rPr>
                <w:lang w:val="x-none" w:eastAsia="x-none"/>
              </w:rPr>
            </w:pPr>
          </w:p>
        </w:tc>
        <w:tc>
          <w:tcPr>
            <w:tcW w:w="1696" w:type="dxa"/>
            <w:shd w:val="clear" w:color="auto" w:fill="FFFFFF" w:themeFill="background1"/>
          </w:tcPr>
          <w:p w14:paraId="698A479C" w14:textId="20C89BD8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646" w:type="dxa"/>
          </w:tcPr>
          <w:p w14:paraId="78EA110C" w14:textId="2FBDD607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083" w:type="dxa"/>
          </w:tcPr>
          <w:p w14:paraId="469CF058" w14:textId="1D751546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  <w:tc>
          <w:tcPr>
            <w:tcW w:w="1233" w:type="dxa"/>
          </w:tcPr>
          <w:p w14:paraId="0DBD4AE5" w14:textId="359B2F5F" w:rsidR="009B59FA" w:rsidRDefault="009B59FA" w:rsidP="009B59FA">
            <w:pPr>
              <w:jc w:val="center"/>
              <w:rPr>
                <w:lang w:val="x-none" w:eastAsia="x-none"/>
              </w:rPr>
            </w:pPr>
          </w:p>
        </w:tc>
      </w:tr>
    </w:tbl>
    <w:p w14:paraId="3EDA7930" w14:textId="77777777" w:rsidR="000463E6" w:rsidRPr="00004B35" w:rsidRDefault="000463E6" w:rsidP="00004B35">
      <w:pPr>
        <w:rPr>
          <w:lang w:val="x-none" w:eastAsia="x-none"/>
        </w:rPr>
      </w:pPr>
    </w:p>
    <w:sectPr w:rsidR="000463E6" w:rsidRPr="00004B35" w:rsidSect="00141A5B">
      <w:headerReference w:type="default" r:id="rId13"/>
      <w:footerReference w:type="default" r:id="rId14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C9B6D" w14:textId="77777777" w:rsidR="00AE15C3" w:rsidRDefault="00AE15C3" w:rsidP="006854A6">
      <w:pPr>
        <w:spacing w:after="0" w:line="240" w:lineRule="auto"/>
      </w:pPr>
      <w:r>
        <w:separator/>
      </w:r>
    </w:p>
  </w:endnote>
  <w:endnote w:type="continuationSeparator" w:id="0">
    <w:p w14:paraId="0D4A19C9" w14:textId="77777777" w:rsidR="00AE15C3" w:rsidRDefault="00AE15C3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85C08" w14:textId="77777777" w:rsidR="00AE15C3" w:rsidRDefault="00AE15C3" w:rsidP="006854A6">
      <w:pPr>
        <w:spacing w:after="0" w:line="240" w:lineRule="auto"/>
      </w:pPr>
      <w:r>
        <w:separator/>
      </w:r>
    </w:p>
  </w:footnote>
  <w:footnote w:type="continuationSeparator" w:id="0">
    <w:p w14:paraId="56182A2A" w14:textId="77777777" w:rsidR="00AE15C3" w:rsidRDefault="00AE15C3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8095CE7" w:rsidR="006854A6" w:rsidRPr="00D64AF1" w:rsidRDefault="00000000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w:pict w14:anchorId="61F1935C">
        <v:shapetype id="_x0000_t202" coordsize="21600,21600" o:spt="202" path="m,l,21600r21600,l21600,xe">
          <v:stroke joinstyle="miter"/>
          <v:path gradientshapeok="t" o:connecttype="rect"/>
        </v:shapetype>
        <v:shape id="Cuadro de texto 8" o:spid="_x0000_s1025" type="#_x0000_t202" style="position:absolute;margin-left:-63pt;margin-top:.2pt;width:81pt;height:81.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<v:textbox>
            <w:txbxContent>
              <w:p w14:paraId="05211C48" w14:textId="027540E3" w:rsidR="006854A6" w:rsidRDefault="00910FD3" w:rsidP="006854A6">
                <w:r w:rsidRPr="007C1E4E">
                  <w:rPr>
                    <w:noProof/>
                    <w:lang w:eastAsia="es-ES"/>
                  </w:rPr>
                  <w:drawing>
                    <wp:inline distT="0" distB="0" distL="0" distR="0" wp14:anchorId="40BAC6DD" wp14:editId="33C0B1E4">
                      <wp:extent cx="838200" cy="838200"/>
                      <wp:effectExtent l="0" t="0" r="0" b="0"/>
                      <wp:docPr id="2" name="Imagen 18" descr="escudover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8" descr="escudoverd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00FF00"/>
                                  </a:clrFrom>
                                  <a:clrTo>
                                    <a:srgbClr val="00FF00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A4C"/>
    <w:rsid w:val="00004B35"/>
    <w:rsid w:val="000075B6"/>
    <w:rsid w:val="00010792"/>
    <w:rsid w:val="000208A6"/>
    <w:rsid w:val="000457AA"/>
    <w:rsid w:val="000463E6"/>
    <w:rsid w:val="00052A0A"/>
    <w:rsid w:val="00057B45"/>
    <w:rsid w:val="000635CC"/>
    <w:rsid w:val="00080B7E"/>
    <w:rsid w:val="000822DD"/>
    <w:rsid w:val="00086742"/>
    <w:rsid w:val="0009138F"/>
    <w:rsid w:val="000A1206"/>
    <w:rsid w:val="000A7A69"/>
    <w:rsid w:val="000C3274"/>
    <w:rsid w:val="000D6B84"/>
    <w:rsid w:val="000F3498"/>
    <w:rsid w:val="00105C90"/>
    <w:rsid w:val="001152F5"/>
    <w:rsid w:val="00115313"/>
    <w:rsid w:val="00116671"/>
    <w:rsid w:val="00125088"/>
    <w:rsid w:val="00133A24"/>
    <w:rsid w:val="00133C68"/>
    <w:rsid w:val="00136E19"/>
    <w:rsid w:val="00140ED5"/>
    <w:rsid w:val="00140FB9"/>
    <w:rsid w:val="00141A5B"/>
    <w:rsid w:val="00142582"/>
    <w:rsid w:val="00154EB1"/>
    <w:rsid w:val="001723F2"/>
    <w:rsid w:val="00174BD4"/>
    <w:rsid w:val="00184AFB"/>
    <w:rsid w:val="001907E4"/>
    <w:rsid w:val="00195406"/>
    <w:rsid w:val="001977B8"/>
    <w:rsid w:val="001A1ED5"/>
    <w:rsid w:val="001A27A8"/>
    <w:rsid w:val="001A650B"/>
    <w:rsid w:val="001A7186"/>
    <w:rsid w:val="001B2C20"/>
    <w:rsid w:val="001B2F41"/>
    <w:rsid w:val="001C1FA6"/>
    <w:rsid w:val="001C69FD"/>
    <w:rsid w:val="001D546D"/>
    <w:rsid w:val="001D74EE"/>
    <w:rsid w:val="001E63DF"/>
    <w:rsid w:val="001E69D3"/>
    <w:rsid w:val="001E7BA7"/>
    <w:rsid w:val="001F09E2"/>
    <w:rsid w:val="0020236D"/>
    <w:rsid w:val="002038A0"/>
    <w:rsid w:val="002076D2"/>
    <w:rsid w:val="00220A64"/>
    <w:rsid w:val="00220EC9"/>
    <w:rsid w:val="00234165"/>
    <w:rsid w:val="002656FE"/>
    <w:rsid w:val="00266D7A"/>
    <w:rsid w:val="002716D4"/>
    <w:rsid w:val="00272E14"/>
    <w:rsid w:val="00272F41"/>
    <w:rsid w:val="002777DC"/>
    <w:rsid w:val="00293804"/>
    <w:rsid w:val="00296433"/>
    <w:rsid w:val="002A1C44"/>
    <w:rsid w:val="002A304A"/>
    <w:rsid w:val="002A5C15"/>
    <w:rsid w:val="002C3D14"/>
    <w:rsid w:val="002C4E81"/>
    <w:rsid w:val="002D0102"/>
    <w:rsid w:val="002D585A"/>
    <w:rsid w:val="002E04D7"/>
    <w:rsid w:val="002E1E0B"/>
    <w:rsid w:val="002E2A3E"/>
    <w:rsid w:val="002E565C"/>
    <w:rsid w:val="002E6A87"/>
    <w:rsid w:val="002F406A"/>
    <w:rsid w:val="002F77C8"/>
    <w:rsid w:val="003049A6"/>
    <w:rsid w:val="00316EF4"/>
    <w:rsid w:val="00321E68"/>
    <w:rsid w:val="00327D06"/>
    <w:rsid w:val="0033261D"/>
    <w:rsid w:val="003329E7"/>
    <w:rsid w:val="00340DA8"/>
    <w:rsid w:val="003419A9"/>
    <w:rsid w:val="00351A92"/>
    <w:rsid w:val="0035237E"/>
    <w:rsid w:val="00354F51"/>
    <w:rsid w:val="003649BB"/>
    <w:rsid w:val="00367C4D"/>
    <w:rsid w:val="0038324D"/>
    <w:rsid w:val="00383AE9"/>
    <w:rsid w:val="003853FC"/>
    <w:rsid w:val="00386CBC"/>
    <w:rsid w:val="003A2300"/>
    <w:rsid w:val="003B1E20"/>
    <w:rsid w:val="003B7E25"/>
    <w:rsid w:val="003C35C3"/>
    <w:rsid w:val="003C64C7"/>
    <w:rsid w:val="003D0426"/>
    <w:rsid w:val="003D05D0"/>
    <w:rsid w:val="003F4A15"/>
    <w:rsid w:val="003F4F09"/>
    <w:rsid w:val="003F55E3"/>
    <w:rsid w:val="003F6D15"/>
    <w:rsid w:val="00402A8B"/>
    <w:rsid w:val="00406F47"/>
    <w:rsid w:val="00411DFE"/>
    <w:rsid w:val="00412C5C"/>
    <w:rsid w:val="00413CE8"/>
    <w:rsid w:val="0041576F"/>
    <w:rsid w:val="00416F5D"/>
    <w:rsid w:val="0042054A"/>
    <w:rsid w:val="00431EC4"/>
    <w:rsid w:val="00435DB4"/>
    <w:rsid w:val="00436875"/>
    <w:rsid w:val="0044419C"/>
    <w:rsid w:val="00461DF8"/>
    <w:rsid w:val="00483B3C"/>
    <w:rsid w:val="004912D2"/>
    <w:rsid w:val="00493110"/>
    <w:rsid w:val="004A2FF9"/>
    <w:rsid w:val="004A4B89"/>
    <w:rsid w:val="004B1534"/>
    <w:rsid w:val="004C7058"/>
    <w:rsid w:val="004E3232"/>
    <w:rsid w:val="004E4361"/>
    <w:rsid w:val="004E73FF"/>
    <w:rsid w:val="004F28F3"/>
    <w:rsid w:val="00500AE2"/>
    <w:rsid w:val="00507439"/>
    <w:rsid w:val="00514458"/>
    <w:rsid w:val="00536FEA"/>
    <w:rsid w:val="00537BA3"/>
    <w:rsid w:val="00551D51"/>
    <w:rsid w:val="00557EB1"/>
    <w:rsid w:val="00563824"/>
    <w:rsid w:val="00566CB4"/>
    <w:rsid w:val="0057114B"/>
    <w:rsid w:val="005775B0"/>
    <w:rsid w:val="00582376"/>
    <w:rsid w:val="0059115D"/>
    <w:rsid w:val="005922F6"/>
    <w:rsid w:val="00592A28"/>
    <w:rsid w:val="00592FF4"/>
    <w:rsid w:val="005948A5"/>
    <w:rsid w:val="005A038B"/>
    <w:rsid w:val="005A1E13"/>
    <w:rsid w:val="005A3544"/>
    <w:rsid w:val="005B5638"/>
    <w:rsid w:val="005B681D"/>
    <w:rsid w:val="005C2CA7"/>
    <w:rsid w:val="005C5CDD"/>
    <w:rsid w:val="005C727C"/>
    <w:rsid w:val="005D102A"/>
    <w:rsid w:val="005E2AAF"/>
    <w:rsid w:val="005F5F9C"/>
    <w:rsid w:val="00612847"/>
    <w:rsid w:val="00615037"/>
    <w:rsid w:val="00617D8A"/>
    <w:rsid w:val="00624AB2"/>
    <w:rsid w:val="00625370"/>
    <w:rsid w:val="00627211"/>
    <w:rsid w:val="0063015F"/>
    <w:rsid w:val="00633ECD"/>
    <w:rsid w:val="00635D12"/>
    <w:rsid w:val="00640CE0"/>
    <w:rsid w:val="00642602"/>
    <w:rsid w:val="00644A4C"/>
    <w:rsid w:val="006467CB"/>
    <w:rsid w:val="006507CB"/>
    <w:rsid w:val="006523B3"/>
    <w:rsid w:val="006541A7"/>
    <w:rsid w:val="006559B1"/>
    <w:rsid w:val="00660131"/>
    <w:rsid w:val="00664546"/>
    <w:rsid w:val="00667242"/>
    <w:rsid w:val="00667A1E"/>
    <w:rsid w:val="0067428D"/>
    <w:rsid w:val="00680463"/>
    <w:rsid w:val="00681C23"/>
    <w:rsid w:val="00684CB5"/>
    <w:rsid w:val="006854A6"/>
    <w:rsid w:val="00695066"/>
    <w:rsid w:val="00695123"/>
    <w:rsid w:val="006A114A"/>
    <w:rsid w:val="006A19D7"/>
    <w:rsid w:val="006A307B"/>
    <w:rsid w:val="006A45BB"/>
    <w:rsid w:val="006B1961"/>
    <w:rsid w:val="006B5A4C"/>
    <w:rsid w:val="006C1B1E"/>
    <w:rsid w:val="006D1626"/>
    <w:rsid w:val="006D7DC7"/>
    <w:rsid w:val="006E0FEA"/>
    <w:rsid w:val="006E6594"/>
    <w:rsid w:val="006F1E70"/>
    <w:rsid w:val="006F6092"/>
    <w:rsid w:val="00702C52"/>
    <w:rsid w:val="00703A54"/>
    <w:rsid w:val="00714CF7"/>
    <w:rsid w:val="00726316"/>
    <w:rsid w:val="00734C78"/>
    <w:rsid w:val="0073512E"/>
    <w:rsid w:val="00737725"/>
    <w:rsid w:val="00737F70"/>
    <w:rsid w:val="00747530"/>
    <w:rsid w:val="007544EB"/>
    <w:rsid w:val="007558FF"/>
    <w:rsid w:val="00761B90"/>
    <w:rsid w:val="007633B7"/>
    <w:rsid w:val="00771E26"/>
    <w:rsid w:val="0078770F"/>
    <w:rsid w:val="007910FC"/>
    <w:rsid w:val="007A0B24"/>
    <w:rsid w:val="007A79ED"/>
    <w:rsid w:val="007B71B5"/>
    <w:rsid w:val="007C0463"/>
    <w:rsid w:val="007C5261"/>
    <w:rsid w:val="007C57C6"/>
    <w:rsid w:val="007D1453"/>
    <w:rsid w:val="007F55E6"/>
    <w:rsid w:val="00803A7B"/>
    <w:rsid w:val="0081135E"/>
    <w:rsid w:val="008237E5"/>
    <w:rsid w:val="00824765"/>
    <w:rsid w:val="00836D49"/>
    <w:rsid w:val="008406D7"/>
    <w:rsid w:val="008616C2"/>
    <w:rsid w:val="00863537"/>
    <w:rsid w:val="00864F96"/>
    <w:rsid w:val="0086531D"/>
    <w:rsid w:val="00865416"/>
    <w:rsid w:val="00866C55"/>
    <w:rsid w:val="00887620"/>
    <w:rsid w:val="0089188C"/>
    <w:rsid w:val="008B29C4"/>
    <w:rsid w:val="008B4A79"/>
    <w:rsid w:val="008D2D4D"/>
    <w:rsid w:val="008E2D38"/>
    <w:rsid w:val="00901B70"/>
    <w:rsid w:val="00910FD3"/>
    <w:rsid w:val="00923FC9"/>
    <w:rsid w:val="009271DA"/>
    <w:rsid w:val="00941E27"/>
    <w:rsid w:val="0094508B"/>
    <w:rsid w:val="00946317"/>
    <w:rsid w:val="0094795B"/>
    <w:rsid w:val="00950F63"/>
    <w:rsid w:val="00951C9E"/>
    <w:rsid w:val="00954A07"/>
    <w:rsid w:val="00970A7D"/>
    <w:rsid w:val="0097611F"/>
    <w:rsid w:val="009829C8"/>
    <w:rsid w:val="00982D50"/>
    <w:rsid w:val="00983221"/>
    <w:rsid w:val="00983571"/>
    <w:rsid w:val="0099763F"/>
    <w:rsid w:val="009A34CE"/>
    <w:rsid w:val="009B59FA"/>
    <w:rsid w:val="009F0C89"/>
    <w:rsid w:val="009F3176"/>
    <w:rsid w:val="009F32ED"/>
    <w:rsid w:val="00A014A6"/>
    <w:rsid w:val="00A0271B"/>
    <w:rsid w:val="00A13944"/>
    <w:rsid w:val="00A14891"/>
    <w:rsid w:val="00A154F2"/>
    <w:rsid w:val="00A1736A"/>
    <w:rsid w:val="00A2739F"/>
    <w:rsid w:val="00A30C68"/>
    <w:rsid w:val="00A34032"/>
    <w:rsid w:val="00A35A1B"/>
    <w:rsid w:val="00A41752"/>
    <w:rsid w:val="00A45DA9"/>
    <w:rsid w:val="00A532D0"/>
    <w:rsid w:val="00A624EF"/>
    <w:rsid w:val="00A661DB"/>
    <w:rsid w:val="00A669A2"/>
    <w:rsid w:val="00A775B6"/>
    <w:rsid w:val="00A83CFC"/>
    <w:rsid w:val="00A85E88"/>
    <w:rsid w:val="00A9075D"/>
    <w:rsid w:val="00A90F49"/>
    <w:rsid w:val="00A93CE1"/>
    <w:rsid w:val="00A94108"/>
    <w:rsid w:val="00AA4901"/>
    <w:rsid w:val="00AA50BF"/>
    <w:rsid w:val="00AB61F1"/>
    <w:rsid w:val="00AB7965"/>
    <w:rsid w:val="00AC1E84"/>
    <w:rsid w:val="00AC3C4D"/>
    <w:rsid w:val="00AD072D"/>
    <w:rsid w:val="00AD40EB"/>
    <w:rsid w:val="00AE15C3"/>
    <w:rsid w:val="00AE58CA"/>
    <w:rsid w:val="00AE5E77"/>
    <w:rsid w:val="00AF4097"/>
    <w:rsid w:val="00AF6ACA"/>
    <w:rsid w:val="00B07F94"/>
    <w:rsid w:val="00B24789"/>
    <w:rsid w:val="00B25BB4"/>
    <w:rsid w:val="00B26BD4"/>
    <w:rsid w:val="00B35A09"/>
    <w:rsid w:val="00B36E00"/>
    <w:rsid w:val="00B4110F"/>
    <w:rsid w:val="00B47E2E"/>
    <w:rsid w:val="00B5280C"/>
    <w:rsid w:val="00B5296C"/>
    <w:rsid w:val="00B54A2C"/>
    <w:rsid w:val="00B5678B"/>
    <w:rsid w:val="00B72A8A"/>
    <w:rsid w:val="00B8583F"/>
    <w:rsid w:val="00B85AEB"/>
    <w:rsid w:val="00B872EB"/>
    <w:rsid w:val="00B9286E"/>
    <w:rsid w:val="00B93875"/>
    <w:rsid w:val="00BA16B9"/>
    <w:rsid w:val="00BA323E"/>
    <w:rsid w:val="00BA59D6"/>
    <w:rsid w:val="00BB0104"/>
    <w:rsid w:val="00BB2E8A"/>
    <w:rsid w:val="00BB4CA0"/>
    <w:rsid w:val="00BC28AA"/>
    <w:rsid w:val="00BC6421"/>
    <w:rsid w:val="00BD4428"/>
    <w:rsid w:val="00BD63EA"/>
    <w:rsid w:val="00BE3B3E"/>
    <w:rsid w:val="00BF5616"/>
    <w:rsid w:val="00C1001C"/>
    <w:rsid w:val="00C1094C"/>
    <w:rsid w:val="00C1660C"/>
    <w:rsid w:val="00C219F9"/>
    <w:rsid w:val="00C232C9"/>
    <w:rsid w:val="00C2580A"/>
    <w:rsid w:val="00C33852"/>
    <w:rsid w:val="00C37C46"/>
    <w:rsid w:val="00C47FC2"/>
    <w:rsid w:val="00C555EC"/>
    <w:rsid w:val="00C602D8"/>
    <w:rsid w:val="00C61E67"/>
    <w:rsid w:val="00C662AF"/>
    <w:rsid w:val="00C7372F"/>
    <w:rsid w:val="00C75B78"/>
    <w:rsid w:val="00C77BFB"/>
    <w:rsid w:val="00C83FBF"/>
    <w:rsid w:val="00C915D1"/>
    <w:rsid w:val="00C93C56"/>
    <w:rsid w:val="00C93D6B"/>
    <w:rsid w:val="00C94049"/>
    <w:rsid w:val="00C9788D"/>
    <w:rsid w:val="00CA27B0"/>
    <w:rsid w:val="00CA617D"/>
    <w:rsid w:val="00CB105E"/>
    <w:rsid w:val="00CC3563"/>
    <w:rsid w:val="00CC7802"/>
    <w:rsid w:val="00CE1404"/>
    <w:rsid w:val="00CE22A2"/>
    <w:rsid w:val="00CE2AE6"/>
    <w:rsid w:val="00CE342E"/>
    <w:rsid w:val="00CE55BE"/>
    <w:rsid w:val="00CE7919"/>
    <w:rsid w:val="00CF1BDD"/>
    <w:rsid w:val="00CF259B"/>
    <w:rsid w:val="00CF2704"/>
    <w:rsid w:val="00CF3FA3"/>
    <w:rsid w:val="00CF4D7E"/>
    <w:rsid w:val="00D10CCD"/>
    <w:rsid w:val="00D138D6"/>
    <w:rsid w:val="00D24BEE"/>
    <w:rsid w:val="00D300C2"/>
    <w:rsid w:val="00D40161"/>
    <w:rsid w:val="00D51F03"/>
    <w:rsid w:val="00D552AE"/>
    <w:rsid w:val="00D64AF1"/>
    <w:rsid w:val="00D70EDC"/>
    <w:rsid w:val="00D91504"/>
    <w:rsid w:val="00D94DE0"/>
    <w:rsid w:val="00D95381"/>
    <w:rsid w:val="00DA1441"/>
    <w:rsid w:val="00DA35BE"/>
    <w:rsid w:val="00DB288C"/>
    <w:rsid w:val="00DB70BC"/>
    <w:rsid w:val="00DD1B19"/>
    <w:rsid w:val="00DD711C"/>
    <w:rsid w:val="00DE5378"/>
    <w:rsid w:val="00E00CBC"/>
    <w:rsid w:val="00E04405"/>
    <w:rsid w:val="00E12F37"/>
    <w:rsid w:val="00E15013"/>
    <w:rsid w:val="00E173CA"/>
    <w:rsid w:val="00E24505"/>
    <w:rsid w:val="00E26740"/>
    <w:rsid w:val="00E31563"/>
    <w:rsid w:val="00E318CC"/>
    <w:rsid w:val="00E34D53"/>
    <w:rsid w:val="00E34E35"/>
    <w:rsid w:val="00E40CFB"/>
    <w:rsid w:val="00E40EF1"/>
    <w:rsid w:val="00E41690"/>
    <w:rsid w:val="00E53ED2"/>
    <w:rsid w:val="00E548A2"/>
    <w:rsid w:val="00E62D3C"/>
    <w:rsid w:val="00E66F0D"/>
    <w:rsid w:val="00E670B8"/>
    <w:rsid w:val="00E72829"/>
    <w:rsid w:val="00E747A3"/>
    <w:rsid w:val="00E85668"/>
    <w:rsid w:val="00E9126C"/>
    <w:rsid w:val="00EA0E0E"/>
    <w:rsid w:val="00EA2067"/>
    <w:rsid w:val="00EB739C"/>
    <w:rsid w:val="00EC08C6"/>
    <w:rsid w:val="00EC5400"/>
    <w:rsid w:val="00ED356C"/>
    <w:rsid w:val="00ED7261"/>
    <w:rsid w:val="00EE6031"/>
    <w:rsid w:val="00EF2614"/>
    <w:rsid w:val="00F11546"/>
    <w:rsid w:val="00F11ED8"/>
    <w:rsid w:val="00F13F4B"/>
    <w:rsid w:val="00F24582"/>
    <w:rsid w:val="00F26872"/>
    <w:rsid w:val="00F35B98"/>
    <w:rsid w:val="00F41BAA"/>
    <w:rsid w:val="00F4388F"/>
    <w:rsid w:val="00F4478C"/>
    <w:rsid w:val="00F45058"/>
    <w:rsid w:val="00F46B2F"/>
    <w:rsid w:val="00F61360"/>
    <w:rsid w:val="00F614DB"/>
    <w:rsid w:val="00F62FAC"/>
    <w:rsid w:val="00F66CF9"/>
    <w:rsid w:val="00F706DD"/>
    <w:rsid w:val="00F74371"/>
    <w:rsid w:val="00F7746B"/>
    <w:rsid w:val="00F80173"/>
    <w:rsid w:val="00F80C15"/>
    <w:rsid w:val="00F82AAD"/>
    <w:rsid w:val="00F86597"/>
    <w:rsid w:val="00F9651D"/>
    <w:rsid w:val="00FA79F9"/>
    <w:rsid w:val="00FB3755"/>
    <w:rsid w:val="00FC12DE"/>
    <w:rsid w:val="00FC592A"/>
    <w:rsid w:val="00FC6743"/>
    <w:rsid w:val="00FC6BD7"/>
    <w:rsid w:val="00FD242B"/>
    <w:rsid w:val="00FE077E"/>
    <w:rsid w:val="00FE156E"/>
    <w:rsid w:val="00FE313B"/>
    <w:rsid w:val="00FE632B"/>
    <w:rsid w:val="00FE7565"/>
    <w:rsid w:val="00FE7C90"/>
    <w:rsid w:val="00FF7298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docId w15:val="{03902DC4-335F-459B-9C80-41D0533E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EB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3 - Burndown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4 - Burndown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m/d/yyyy</c:formatCode>
                <c:ptCount val="31"/>
                <c:pt idx="0">
                  <c:v>45398</c:v>
                </c:pt>
                <c:pt idx="1">
                  <c:v>45405</c:v>
                </c:pt>
                <c:pt idx="2">
                  <c:v>45406</c:v>
                </c:pt>
                <c:pt idx="3">
                  <c:v>45407</c:v>
                </c:pt>
                <c:pt idx="4">
                  <c:v>45409</c:v>
                </c:pt>
                <c:pt idx="5">
                  <c:v>45409</c:v>
                </c:pt>
                <c:pt idx="6">
                  <c:v>45412</c:v>
                </c:pt>
                <c:pt idx="7">
                  <c:v>45413</c:v>
                </c:pt>
                <c:pt idx="8">
                  <c:v>45415</c:v>
                </c:pt>
                <c:pt idx="9">
                  <c:v>45416</c:v>
                </c:pt>
                <c:pt idx="10">
                  <c:v>45417</c:v>
                </c:pt>
                <c:pt idx="11">
                  <c:v>45418</c:v>
                </c:pt>
                <c:pt idx="12">
                  <c:v>45419</c:v>
                </c:pt>
                <c:pt idx="13">
                  <c:v>45420</c:v>
                </c:pt>
                <c:pt idx="14">
                  <c:v>45421</c:v>
                </c:pt>
                <c:pt idx="15">
                  <c:v>45423</c:v>
                </c:pt>
                <c:pt idx="16">
                  <c:v>45423</c:v>
                </c:pt>
                <c:pt idx="17">
                  <c:v>45424</c:v>
                </c:pt>
                <c:pt idx="18">
                  <c:v>45425</c:v>
                </c:pt>
                <c:pt idx="19">
                  <c:v>45426</c:v>
                </c:pt>
                <c:pt idx="20">
                  <c:v>45427</c:v>
                </c:pt>
                <c:pt idx="21">
                  <c:v>45429</c:v>
                </c:pt>
                <c:pt idx="22">
                  <c:v>45430</c:v>
                </c:pt>
                <c:pt idx="23">
                  <c:v>45430</c:v>
                </c:pt>
                <c:pt idx="24">
                  <c:v>45430</c:v>
                </c:pt>
                <c:pt idx="25">
                  <c:v>45431</c:v>
                </c:pt>
                <c:pt idx="26">
                  <c:v>45431</c:v>
                </c:pt>
                <c:pt idx="27">
                  <c:v>45432</c:v>
                </c:pt>
                <c:pt idx="28">
                  <c:v>45432</c:v>
                </c:pt>
                <c:pt idx="29">
                  <c:v>45433</c:v>
                </c:pt>
                <c:pt idx="30">
                  <c:v>45434</c:v>
                </c:pt>
              </c:numCache>
            </c:numRef>
          </c:cat>
          <c:val>
            <c:numRef>
              <c:f>Sheet1!$B$2:$B$32</c:f>
              <c:numCache>
                <c:formatCode>0.00</c:formatCode>
                <c:ptCount val="31"/>
                <c:pt idx="0">
                  <c:v>93.5</c:v>
                </c:pt>
                <c:pt idx="1">
                  <c:v>93</c:v>
                </c:pt>
                <c:pt idx="2">
                  <c:v>91</c:v>
                </c:pt>
                <c:pt idx="3">
                  <c:v>89</c:v>
                </c:pt>
                <c:pt idx="4">
                  <c:v>87</c:v>
                </c:pt>
                <c:pt idx="5">
                  <c:v>85</c:v>
                </c:pt>
                <c:pt idx="6">
                  <c:v>82</c:v>
                </c:pt>
                <c:pt idx="7">
                  <c:v>80.5</c:v>
                </c:pt>
                <c:pt idx="8">
                  <c:v>76.5</c:v>
                </c:pt>
                <c:pt idx="9">
                  <c:v>73.5</c:v>
                </c:pt>
                <c:pt idx="10">
                  <c:v>68.5</c:v>
                </c:pt>
                <c:pt idx="11">
                  <c:v>65.5</c:v>
                </c:pt>
                <c:pt idx="12">
                  <c:v>60</c:v>
                </c:pt>
                <c:pt idx="13">
                  <c:v>57</c:v>
                </c:pt>
                <c:pt idx="14">
                  <c:v>55</c:v>
                </c:pt>
                <c:pt idx="15">
                  <c:v>52.5</c:v>
                </c:pt>
                <c:pt idx="16">
                  <c:v>51.5</c:v>
                </c:pt>
                <c:pt idx="17">
                  <c:v>49.5</c:v>
                </c:pt>
                <c:pt idx="18">
                  <c:v>42</c:v>
                </c:pt>
                <c:pt idx="19">
                  <c:v>37</c:v>
                </c:pt>
                <c:pt idx="20">
                  <c:v>33.5</c:v>
                </c:pt>
                <c:pt idx="21">
                  <c:v>29.5</c:v>
                </c:pt>
                <c:pt idx="22">
                  <c:v>26.5</c:v>
                </c:pt>
                <c:pt idx="23">
                  <c:v>23.5</c:v>
                </c:pt>
                <c:pt idx="24">
                  <c:v>21.5</c:v>
                </c:pt>
                <c:pt idx="25">
                  <c:v>19.5</c:v>
                </c:pt>
                <c:pt idx="26">
                  <c:v>17.5</c:v>
                </c:pt>
                <c:pt idx="27">
                  <c:v>14.5</c:v>
                </c:pt>
                <c:pt idx="28">
                  <c:v>13</c:v>
                </c:pt>
                <c:pt idx="29">
                  <c:v>10</c:v>
                </c:pt>
                <c:pt idx="30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28-422B-9C74-A141C39511F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m/d/yyyy</c:formatCode>
                <c:ptCount val="31"/>
                <c:pt idx="0">
                  <c:v>45398</c:v>
                </c:pt>
                <c:pt idx="1">
                  <c:v>45405</c:v>
                </c:pt>
                <c:pt idx="2">
                  <c:v>45406</c:v>
                </c:pt>
                <c:pt idx="3">
                  <c:v>45407</c:v>
                </c:pt>
                <c:pt idx="4">
                  <c:v>45409</c:v>
                </c:pt>
                <c:pt idx="5">
                  <c:v>45409</c:v>
                </c:pt>
                <c:pt idx="6">
                  <c:v>45412</c:v>
                </c:pt>
                <c:pt idx="7">
                  <c:v>45413</c:v>
                </c:pt>
                <c:pt idx="8">
                  <c:v>45415</c:v>
                </c:pt>
                <c:pt idx="9">
                  <c:v>45416</c:v>
                </c:pt>
                <c:pt idx="10">
                  <c:v>45417</c:v>
                </c:pt>
                <c:pt idx="11">
                  <c:v>45418</c:v>
                </c:pt>
                <c:pt idx="12">
                  <c:v>45419</c:v>
                </c:pt>
                <c:pt idx="13">
                  <c:v>45420</c:v>
                </c:pt>
                <c:pt idx="14">
                  <c:v>45421</c:v>
                </c:pt>
                <c:pt idx="15">
                  <c:v>45423</c:v>
                </c:pt>
                <c:pt idx="16">
                  <c:v>45423</c:v>
                </c:pt>
                <c:pt idx="17">
                  <c:v>45424</c:v>
                </c:pt>
                <c:pt idx="18">
                  <c:v>45425</c:v>
                </c:pt>
                <c:pt idx="19">
                  <c:v>45426</c:v>
                </c:pt>
                <c:pt idx="20">
                  <c:v>45427</c:v>
                </c:pt>
                <c:pt idx="21">
                  <c:v>45429</c:v>
                </c:pt>
                <c:pt idx="22">
                  <c:v>45430</c:v>
                </c:pt>
                <c:pt idx="23">
                  <c:v>45430</c:v>
                </c:pt>
                <c:pt idx="24">
                  <c:v>45430</c:v>
                </c:pt>
                <c:pt idx="25">
                  <c:v>45431</c:v>
                </c:pt>
                <c:pt idx="26">
                  <c:v>45431</c:v>
                </c:pt>
                <c:pt idx="27">
                  <c:v>45432</c:v>
                </c:pt>
                <c:pt idx="28">
                  <c:v>45432</c:v>
                </c:pt>
                <c:pt idx="29">
                  <c:v>45433</c:v>
                </c:pt>
                <c:pt idx="30">
                  <c:v>45434</c:v>
                </c:pt>
              </c:numCache>
            </c:numRef>
          </c:cat>
          <c:val>
            <c:numRef>
              <c:f>Sheet1!$C$2:$C$32</c:f>
              <c:numCache>
                <c:formatCode>0.00</c:formatCode>
                <c:ptCount val="31"/>
                <c:pt idx="0">
                  <c:v>99</c:v>
                </c:pt>
                <c:pt idx="1">
                  <c:v>98.5</c:v>
                </c:pt>
                <c:pt idx="2">
                  <c:v>96.5</c:v>
                </c:pt>
                <c:pt idx="3">
                  <c:v>94.5</c:v>
                </c:pt>
                <c:pt idx="4">
                  <c:v>92.5</c:v>
                </c:pt>
                <c:pt idx="5">
                  <c:v>90.5</c:v>
                </c:pt>
                <c:pt idx="6">
                  <c:v>87.5</c:v>
                </c:pt>
                <c:pt idx="7">
                  <c:v>86.5</c:v>
                </c:pt>
                <c:pt idx="8">
                  <c:v>82.5</c:v>
                </c:pt>
                <c:pt idx="9">
                  <c:v>80.5</c:v>
                </c:pt>
                <c:pt idx="10">
                  <c:v>75.5</c:v>
                </c:pt>
                <c:pt idx="11">
                  <c:v>72.5</c:v>
                </c:pt>
                <c:pt idx="12">
                  <c:v>67.5</c:v>
                </c:pt>
                <c:pt idx="13">
                  <c:v>64.5</c:v>
                </c:pt>
                <c:pt idx="14">
                  <c:v>62.5</c:v>
                </c:pt>
                <c:pt idx="15">
                  <c:v>60</c:v>
                </c:pt>
                <c:pt idx="16">
                  <c:v>59</c:v>
                </c:pt>
                <c:pt idx="17">
                  <c:v>56.5</c:v>
                </c:pt>
                <c:pt idx="18">
                  <c:v>48.5</c:v>
                </c:pt>
                <c:pt idx="19">
                  <c:v>43.5</c:v>
                </c:pt>
                <c:pt idx="20">
                  <c:v>40</c:v>
                </c:pt>
                <c:pt idx="21">
                  <c:v>36</c:v>
                </c:pt>
                <c:pt idx="22">
                  <c:v>33</c:v>
                </c:pt>
                <c:pt idx="23">
                  <c:v>28.5</c:v>
                </c:pt>
                <c:pt idx="24">
                  <c:v>26.5</c:v>
                </c:pt>
                <c:pt idx="25">
                  <c:v>24.5</c:v>
                </c:pt>
                <c:pt idx="26">
                  <c:v>22.5</c:v>
                </c:pt>
                <c:pt idx="27">
                  <c:v>19.5</c:v>
                </c:pt>
                <c:pt idx="28">
                  <c:v>17.5</c:v>
                </c:pt>
                <c:pt idx="29">
                  <c:v>12</c:v>
                </c:pt>
                <c:pt idx="30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28-422B-9C74-A141C39511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5830895"/>
        <c:axId val="1735827535"/>
      </c:lineChart>
      <c:dateAx>
        <c:axId val="1735830895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35827535"/>
        <c:crosses val="autoZero"/>
        <c:auto val="1"/>
        <c:lblOffset val="100"/>
        <c:baseTimeUnit val="days"/>
      </c:dateAx>
      <c:valAx>
        <c:axId val="173582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35830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m/d/yyyy</c:formatCode>
                <c:ptCount val="31"/>
                <c:pt idx="0">
                  <c:v>45435</c:v>
                </c:pt>
                <c:pt idx="1">
                  <c:v>45436</c:v>
                </c:pt>
                <c:pt idx="2">
                  <c:v>45436</c:v>
                </c:pt>
                <c:pt idx="3">
                  <c:v>45437</c:v>
                </c:pt>
                <c:pt idx="4">
                  <c:v>45438</c:v>
                </c:pt>
                <c:pt idx="5">
                  <c:v>45438</c:v>
                </c:pt>
                <c:pt idx="6">
                  <c:v>45439</c:v>
                </c:pt>
                <c:pt idx="7">
                  <c:v>45440</c:v>
                </c:pt>
                <c:pt idx="8">
                  <c:v>45440</c:v>
                </c:pt>
                <c:pt idx="9">
                  <c:v>45443</c:v>
                </c:pt>
                <c:pt idx="10">
                  <c:v>45444</c:v>
                </c:pt>
                <c:pt idx="11">
                  <c:v>45445</c:v>
                </c:pt>
                <c:pt idx="12">
                  <c:v>45446</c:v>
                </c:pt>
                <c:pt idx="13">
                  <c:v>45449</c:v>
                </c:pt>
                <c:pt idx="14">
                  <c:v>45450</c:v>
                </c:pt>
                <c:pt idx="15">
                  <c:v>45451</c:v>
                </c:pt>
                <c:pt idx="16">
                  <c:v>45452</c:v>
                </c:pt>
                <c:pt idx="17">
                  <c:v>45452</c:v>
                </c:pt>
                <c:pt idx="18">
                  <c:v>45453</c:v>
                </c:pt>
                <c:pt idx="19">
                  <c:v>45454</c:v>
                </c:pt>
                <c:pt idx="20">
                  <c:v>45455</c:v>
                </c:pt>
                <c:pt idx="21">
                  <c:v>45456</c:v>
                </c:pt>
                <c:pt idx="22">
                  <c:v>45457</c:v>
                </c:pt>
                <c:pt idx="23">
                  <c:v>45458</c:v>
                </c:pt>
                <c:pt idx="24">
                  <c:v>45459</c:v>
                </c:pt>
                <c:pt idx="25">
                  <c:v>45460</c:v>
                </c:pt>
                <c:pt idx="26">
                  <c:v>45461</c:v>
                </c:pt>
                <c:pt idx="27">
                  <c:v>45462</c:v>
                </c:pt>
                <c:pt idx="28">
                  <c:v>45463</c:v>
                </c:pt>
                <c:pt idx="29">
                  <c:v>45463</c:v>
                </c:pt>
                <c:pt idx="30">
                  <c:v>45464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104.9</c:v>
                </c:pt>
                <c:pt idx="1">
                  <c:v>102.9</c:v>
                </c:pt>
                <c:pt idx="2">
                  <c:v>102.5</c:v>
                </c:pt>
                <c:pt idx="3">
                  <c:v>101.5</c:v>
                </c:pt>
                <c:pt idx="4">
                  <c:v>100.5</c:v>
                </c:pt>
                <c:pt idx="5">
                  <c:v>99.5</c:v>
                </c:pt>
                <c:pt idx="6">
                  <c:v>98.5</c:v>
                </c:pt>
                <c:pt idx="7">
                  <c:v>96.5</c:v>
                </c:pt>
                <c:pt idx="8">
                  <c:v>94.5</c:v>
                </c:pt>
                <c:pt idx="9">
                  <c:v>92.5</c:v>
                </c:pt>
                <c:pt idx="10">
                  <c:v>91.5</c:v>
                </c:pt>
                <c:pt idx="11">
                  <c:v>88.5</c:v>
                </c:pt>
                <c:pt idx="12">
                  <c:v>86.5</c:v>
                </c:pt>
                <c:pt idx="13">
                  <c:v>84.5</c:v>
                </c:pt>
                <c:pt idx="14">
                  <c:v>78.5</c:v>
                </c:pt>
                <c:pt idx="15">
                  <c:v>71.5</c:v>
                </c:pt>
                <c:pt idx="16">
                  <c:v>63.5</c:v>
                </c:pt>
                <c:pt idx="17">
                  <c:v>54.5</c:v>
                </c:pt>
                <c:pt idx="18">
                  <c:v>52.5</c:v>
                </c:pt>
                <c:pt idx="19">
                  <c:v>49.5</c:v>
                </c:pt>
                <c:pt idx="20">
                  <c:v>45.5</c:v>
                </c:pt>
                <c:pt idx="21">
                  <c:v>41.5</c:v>
                </c:pt>
                <c:pt idx="22">
                  <c:v>36.5</c:v>
                </c:pt>
                <c:pt idx="23">
                  <c:v>32.5</c:v>
                </c:pt>
                <c:pt idx="24">
                  <c:v>27.5</c:v>
                </c:pt>
                <c:pt idx="25">
                  <c:v>22.5</c:v>
                </c:pt>
                <c:pt idx="26">
                  <c:v>19.5</c:v>
                </c:pt>
                <c:pt idx="27">
                  <c:v>14.5</c:v>
                </c:pt>
                <c:pt idx="28">
                  <c:v>7</c:v>
                </c:pt>
                <c:pt idx="29">
                  <c:v>4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58-406F-AE85-EC66CC76DA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Sheet1!$A$2:$A$32</c:f>
              <c:numCache>
                <c:formatCode>m/d/yyyy</c:formatCode>
                <c:ptCount val="31"/>
                <c:pt idx="0">
                  <c:v>45435</c:v>
                </c:pt>
                <c:pt idx="1">
                  <c:v>45436</c:v>
                </c:pt>
                <c:pt idx="2">
                  <c:v>45436</c:v>
                </c:pt>
                <c:pt idx="3">
                  <c:v>45437</c:v>
                </c:pt>
                <c:pt idx="4">
                  <c:v>45438</c:v>
                </c:pt>
                <c:pt idx="5">
                  <c:v>45438</c:v>
                </c:pt>
                <c:pt idx="6">
                  <c:v>45439</c:v>
                </c:pt>
                <c:pt idx="7">
                  <c:v>45440</c:v>
                </c:pt>
                <c:pt idx="8">
                  <c:v>45440</c:v>
                </c:pt>
                <c:pt idx="9">
                  <c:v>45443</c:v>
                </c:pt>
                <c:pt idx="10">
                  <c:v>45444</c:v>
                </c:pt>
                <c:pt idx="11">
                  <c:v>45445</c:v>
                </c:pt>
                <c:pt idx="12">
                  <c:v>45446</c:v>
                </c:pt>
                <c:pt idx="13">
                  <c:v>45449</c:v>
                </c:pt>
                <c:pt idx="14">
                  <c:v>45450</c:v>
                </c:pt>
                <c:pt idx="15">
                  <c:v>45451</c:v>
                </c:pt>
                <c:pt idx="16">
                  <c:v>45452</c:v>
                </c:pt>
                <c:pt idx="17">
                  <c:v>45452</c:v>
                </c:pt>
                <c:pt idx="18">
                  <c:v>45453</c:v>
                </c:pt>
                <c:pt idx="19">
                  <c:v>45454</c:v>
                </c:pt>
                <c:pt idx="20">
                  <c:v>45455</c:v>
                </c:pt>
                <c:pt idx="21">
                  <c:v>45456</c:v>
                </c:pt>
                <c:pt idx="22">
                  <c:v>45457</c:v>
                </c:pt>
                <c:pt idx="23">
                  <c:v>45458</c:v>
                </c:pt>
                <c:pt idx="24">
                  <c:v>45459</c:v>
                </c:pt>
                <c:pt idx="25">
                  <c:v>45460</c:v>
                </c:pt>
                <c:pt idx="26">
                  <c:v>45461</c:v>
                </c:pt>
                <c:pt idx="27">
                  <c:v>45462</c:v>
                </c:pt>
                <c:pt idx="28">
                  <c:v>45463</c:v>
                </c:pt>
                <c:pt idx="29">
                  <c:v>45463</c:v>
                </c:pt>
                <c:pt idx="30">
                  <c:v>45464</c:v>
                </c:pt>
              </c:numCache>
            </c:numRef>
          </c:cat>
          <c:val>
            <c:numRef>
              <c:f>Sheet1!$C$2:$C$32</c:f>
              <c:numCache>
                <c:formatCode>General</c:formatCode>
                <c:ptCount val="31"/>
                <c:pt idx="0">
                  <c:v>134.9</c:v>
                </c:pt>
                <c:pt idx="1">
                  <c:v>131.9</c:v>
                </c:pt>
                <c:pt idx="2">
                  <c:v>131.5</c:v>
                </c:pt>
                <c:pt idx="3">
                  <c:v>130.5</c:v>
                </c:pt>
                <c:pt idx="4">
                  <c:v>129</c:v>
                </c:pt>
                <c:pt idx="5">
                  <c:v>127</c:v>
                </c:pt>
                <c:pt idx="6">
                  <c:v>126</c:v>
                </c:pt>
                <c:pt idx="7">
                  <c:v>124</c:v>
                </c:pt>
                <c:pt idx="8">
                  <c:v>121</c:v>
                </c:pt>
                <c:pt idx="9">
                  <c:v>117.5</c:v>
                </c:pt>
                <c:pt idx="10">
                  <c:v>115</c:v>
                </c:pt>
                <c:pt idx="11">
                  <c:v>112</c:v>
                </c:pt>
                <c:pt idx="12">
                  <c:v>110</c:v>
                </c:pt>
                <c:pt idx="13">
                  <c:v>108</c:v>
                </c:pt>
                <c:pt idx="14">
                  <c:v>102</c:v>
                </c:pt>
                <c:pt idx="15">
                  <c:v>95</c:v>
                </c:pt>
                <c:pt idx="16">
                  <c:v>85</c:v>
                </c:pt>
                <c:pt idx="17">
                  <c:v>80</c:v>
                </c:pt>
                <c:pt idx="18">
                  <c:v>78</c:v>
                </c:pt>
                <c:pt idx="19">
                  <c:v>71.5</c:v>
                </c:pt>
                <c:pt idx="20">
                  <c:v>65.5</c:v>
                </c:pt>
                <c:pt idx="21">
                  <c:v>60</c:v>
                </c:pt>
                <c:pt idx="22">
                  <c:v>52</c:v>
                </c:pt>
                <c:pt idx="23">
                  <c:v>44</c:v>
                </c:pt>
                <c:pt idx="24">
                  <c:v>34</c:v>
                </c:pt>
                <c:pt idx="25">
                  <c:v>26.5</c:v>
                </c:pt>
                <c:pt idx="26">
                  <c:v>21.5</c:v>
                </c:pt>
                <c:pt idx="27">
                  <c:v>14.5</c:v>
                </c:pt>
                <c:pt idx="28">
                  <c:v>7</c:v>
                </c:pt>
                <c:pt idx="29">
                  <c:v>4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58-406F-AE85-EC66CC76DA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5206656"/>
        <c:axId val="1945206176"/>
      </c:lineChart>
      <c:dateAx>
        <c:axId val="194520665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45206176"/>
        <c:crosses val="autoZero"/>
        <c:auto val="1"/>
        <c:lblOffset val="100"/>
        <c:baseTimeUnit val="days"/>
      </c:dateAx>
      <c:valAx>
        <c:axId val="194520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4520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6382</TotalTime>
  <Pages>17</Pages>
  <Words>3150</Words>
  <Characters>17329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17</cp:revision>
  <dcterms:created xsi:type="dcterms:W3CDTF">2024-03-20T18:29:00Z</dcterms:created>
  <dcterms:modified xsi:type="dcterms:W3CDTF">2024-06-29T16:57:00Z</dcterms:modified>
</cp:coreProperties>
</file>