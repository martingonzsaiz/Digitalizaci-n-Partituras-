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2BAA32FC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1ED09FEC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  <w:r w:rsidR="004E73FF">
        <w:rPr>
          <w:rFonts w:ascii="Adobe Garamond Pro" w:hAnsi="Adobe Garamond Pro"/>
          <w:sz w:val="20"/>
          <w:szCs w:val="20"/>
        </w:rPr>
        <w:t>:</w:t>
      </w:r>
    </w:p>
    <w:p w14:paraId="553B0B64" w14:textId="24F1363E" w:rsidR="00836D49" w:rsidRPr="004E73FF" w:rsidRDefault="00CA27B0" w:rsidP="00D64AF1">
      <w:pPr>
        <w:spacing w:line="240" w:lineRule="auto"/>
        <w:jc w:val="center"/>
        <w:rPr>
          <w:rFonts w:ascii="Adobe Garamond Pro" w:hAnsi="Adobe Garamond Pro"/>
          <w:b/>
          <w:bCs/>
        </w:rPr>
      </w:pPr>
      <w:r w:rsidRPr="004E73FF">
        <w:rPr>
          <w:rFonts w:ascii="Adobe Garamond Pro" w:hAnsi="Adobe Garamond Pro"/>
          <w:b/>
          <w:bCs/>
        </w:rPr>
        <w:t>Jos</w:t>
      </w:r>
      <w:r w:rsidR="00DA35BE" w:rsidRPr="004E73FF">
        <w:rPr>
          <w:rFonts w:ascii="Adobe Garamond Pro" w:hAnsi="Adobe Garamond Pro"/>
          <w:b/>
          <w:bCs/>
        </w:rPr>
        <w:t>é</w:t>
      </w:r>
      <w:r w:rsidRPr="004E73FF">
        <w:rPr>
          <w:rFonts w:ascii="Adobe Garamond Pro" w:hAnsi="Adobe Garamond Pro"/>
          <w:b/>
          <w:bCs/>
        </w:rPr>
        <w:t xml:space="preserve"> Manuel Galán </w:t>
      </w:r>
      <w:r w:rsidR="00DA35BE" w:rsidRPr="004E73FF">
        <w:rPr>
          <w:rFonts w:ascii="Adobe Garamond Pro" w:hAnsi="Adobe Garamond Pro"/>
          <w:b/>
          <w:bCs/>
        </w:rPr>
        <w:t>O</w:t>
      </w:r>
      <w:r w:rsidRPr="004E73FF">
        <w:rPr>
          <w:rFonts w:ascii="Adobe Garamond Pro" w:hAnsi="Adobe Garamond Pro"/>
          <w:b/>
          <w:bCs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8A61CBB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</w:t>
      </w:r>
      <w:r w:rsidR="004E73FF">
        <w:rPr>
          <w:rFonts w:ascii="Adobe Garamond Pro" w:hAnsi="Adobe Garamond Pro"/>
        </w:rPr>
        <w:t>e</w:t>
      </w:r>
      <w:r>
        <w:rPr>
          <w:rFonts w:ascii="Adobe Garamond Pro" w:hAnsi="Adobe Garamond Pro"/>
        </w:rPr>
        <w:t>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1"/>
        <w:gridCol w:w="1563"/>
        <w:gridCol w:w="1660"/>
        <w:gridCol w:w="1083"/>
        <w:gridCol w:w="1247"/>
      </w:tblGrid>
      <w:tr w:rsidR="006A45BB" w14:paraId="57BB33EC" w14:textId="77777777" w:rsidTr="00644A4C">
        <w:tc>
          <w:tcPr>
            <w:tcW w:w="1400" w:type="dxa"/>
            <w:shd w:val="clear" w:color="auto" w:fill="D9D9D9" w:themeFill="background1" w:themeFillShade="D9"/>
          </w:tcPr>
          <w:p w14:paraId="7E1F0A09" w14:textId="3D282D1C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</w:t>
            </w:r>
            <w:r w:rsidR="000635CC">
              <w:rPr>
                <w:lang w:val="x-none" w:eastAsia="x-none"/>
              </w:rPr>
              <w:t>a</w:t>
            </w:r>
          </w:p>
        </w:tc>
        <w:tc>
          <w:tcPr>
            <w:tcW w:w="3531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644A4C">
        <w:tc>
          <w:tcPr>
            <w:tcW w:w="1400" w:type="dxa"/>
            <w:vAlign w:val="center"/>
          </w:tcPr>
          <w:p w14:paraId="43C3C923" w14:textId="1AA43F7D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0635CC">
              <w:rPr>
                <w:color w:val="000000"/>
                <w:lang w:val="x-none" w:eastAsia="x-none"/>
              </w:rPr>
              <w:t>2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531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63" w:type="dxa"/>
            <w:shd w:val="clear" w:color="auto" w:fill="FFFFFF" w:themeFill="background1"/>
          </w:tcPr>
          <w:p w14:paraId="59AD07E0" w14:textId="4658AF01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644A4C">
        <w:tc>
          <w:tcPr>
            <w:tcW w:w="1400" w:type="dxa"/>
            <w:vAlign w:val="center"/>
          </w:tcPr>
          <w:p w14:paraId="7CF06A9E" w14:textId="45D4804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63" w:type="dxa"/>
            <w:shd w:val="clear" w:color="auto" w:fill="FFFFFF" w:themeFill="background1"/>
          </w:tcPr>
          <w:p w14:paraId="177A497D" w14:textId="018159EA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47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644A4C">
        <w:tc>
          <w:tcPr>
            <w:tcW w:w="1400" w:type="dxa"/>
            <w:vAlign w:val="center"/>
          </w:tcPr>
          <w:p w14:paraId="3961A05B" w14:textId="6BC7F00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63" w:type="dxa"/>
            <w:shd w:val="clear" w:color="auto" w:fill="FFFFFF" w:themeFill="background1"/>
          </w:tcPr>
          <w:p w14:paraId="63E8AA9F" w14:textId="13A4EC4D" w:rsidR="006A45BB" w:rsidRPr="004E3232" w:rsidRDefault="00644A4C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60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644A4C">
        <w:tc>
          <w:tcPr>
            <w:tcW w:w="1400" w:type="dxa"/>
            <w:vAlign w:val="center"/>
          </w:tcPr>
          <w:p w14:paraId="20F97B07" w14:textId="1377122C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644A4C">
        <w:tc>
          <w:tcPr>
            <w:tcW w:w="1400" w:type="dxa"/>
            <w:vAlign w:val="center"/>
          </w:tcPr>
          <w:p w14:paraId="0A09FB02" w14:textId="6408E74E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47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644A4C">
        <w:tc>
          <w:tcPr>
            <w:tcW w:w="1400" w:type="dxa"/>
            <w:vAlign w:val="center"/>
          </w:tcPr>
          <w:p w14:paraId="0E01F28A" w14:textId="7ADAF246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63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644A4C">
        <w:tc>
          <w:tcPr>
            <w:tcW w:w="1400" w:type="dxa"/>
            <w:vAlign w:val="center"/>
          </w:tcPr>
          <w:p w14:paraId="55BFA4F7" w14:textId="3C8D5B0B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63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644A4C">
        <w:tc>
          <w:tcPr>
            <w:tcW w:w="1400" w:type="dxa"/>
            <w:vAlign w:val="center"/>
          </w:tcPr>
          <w:p w14:paraId="7453CB72" w14:textId="42CED355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63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644A4C">
        <w:tc>
          <w:tcPr>
            <w:tcW w:w="1400" w:type="dxa"/>
            <w:vAlign w:val="center"/>
          </w:tcPr>
          <w:p w14:paraId="140A3E65" w14:textId="745A5DDC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63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7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644A4C">
        <w:tc>
          <w:tcPr>
            <w:tcW w:w="1400" w:type="dxa"/>
            <w:vAlign w:val="center"/>
          </w:tcPr>
          <w:p w14:paraId="28918168" w14:textId="30450E93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</w:t>
            </w:r>
            <w:r w:rsidR="000635CC">
              <w:rPr>
                <w:color w:val="000000"/>
              </w:rPr>
              <w:t>2</w:t>
            </w:r>
            <w:r>
              <w:rPr>
                <w:color w:val="000000"/>
              </w:rPr>
              <w:t>/2024</w:t>
            </w:r>
          </w:p>
        </w:tc>
        <w:tc>
          <w:tcPr>
            <w:tcW w:w="3531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63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60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7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601916C" w14:textId="1DC82CF9" w:rsidR="006A45BB" w:rsidRDefault="002E6A87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23720195" wp14:editId="7ED35EE0">
            <wp:extent cx="5400040" cy="3150235"/>
            <wp:effectExtent l="0" t="0" r="10160" b="12065"/>
            <wp:docPr id="1531487162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FA7EF6" w14:textId="77777777" w:rsidR="002E6A87" w:rsidRDefault="002E6A87" w:rsidP="00004B35">
      <w:pPr>
        <w:rPr>
          <w:lang w:val="x-none" w:eastAsia="x-none"/>
        </w:rPr>
      </w:pPr>
    </w:p>
    <w:p w14:paraId="1192DB7D" w14:textId="02DC9454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  <w:r w:rsidR="009F32ED">
        <w:rPr>
          <w:rStyle w:val="IntenseReference"/>
        </w:rPr>
        <w:t>17/</w:t>
      </w:r>
      <w:r w:rsidR="00FE632B">
        <w:rPr>
          <w:rStyle w:val="IntenseReference"/>
        </w:rPr>
        <w:t>03/2024</w:t>
      </w:r>
    </w:p>
    <w:p w14:paraId="366DB4D0" w14:textId="2B316AFA" w:rsidR="00FE632B" w:rsidRDefault="00DE5378" w:rsidP="00FE632B">
      <w:pPr>
        <w:rPr>
          <w:lang w:val="x-none" w:eastAsia="x-none"/>
        </w:rPr>
      </w:pPr>
      <w:r>
        <w:rPr>
          <w:lang w:val="x-none" w:eastAsia="x-none"/>
        </w:rPr>
        <w:t>Este sprint se dedicó el trabajo a la investigación y el estudio de las herramientas a utilizar en el proyecto para levantar un servidor web</w:t>
      </w:r>
      <w:r w:rsidR="00EC08C6">
        <w:rPr>
          <w:lang w:val="x-none" w:eastAsia="x-none"/>
        </w:rPr>
        <w:t xml:space="preserve">. Entre ellas se valoró </w:t>
      </w:r>
      <w:r w:rsidR="00FC592A">
        <w:rPr>
          <w:lang w:val="x-none" w:eastAsia="x-none"/>
        </w:rPr>
        <w:t xml:space="preserve">Flask o Django. </w:t>
      </w:r>
      <w:r w:rsidR="00A14891">
        <w:rPr>
          <w:lang w:val="x-none" w:eastAsia="x-none"/>
        </w:rPr>
        <w:t>Flask ofrec</w:t>
      </w:r>
      <w:r w:rsidR="003F4A15">
        <w:rPr>
          <w:lang w:val="x-none" w:eastAsia="x-none"/>
        </w:rPr>
        <w:t xml:space="preserve">e mucha simplicidad y flexibilidad dejando libertad para la implementación de otras herramientas y librerías, además, su aprendizaje es muy rápido </w:t>
      </w:r>
      <w:r w:rsidR="00CF259B">
        <w:rPr>
          <w:lang w:val="x-none" w:eastAsia="x-none"/>
        </w:rPr>
        <w:t>permiti</w:t>
      </w:r>
      <w:r w:rsidR="002A304A">
        <w:rPr>
          <w:lang w:val="x-none" w:eastAsia="x-none"/>
        </w:rPr>
        <w:t>e</w:t>
      </w:r>
      <w:r w:rsidR="00CF259B">
        <w:rPr>
          <w:lang w:val="x-none" w:eastAsia="x-none"/>
        </w:rPr>
        <w:t>ndo</w:t>
      </w:r>
      <w:r w:rsidR="003F4A15">
        <w:rPr>
          <w:lang w:val="x-none" w:eastAsia="x-none"/>
        </w:rPr>
        <w:t xml:space="preserve"> tener un mayor control en el desarrollo de la aplicación. </w:t>
      </w:r>
      <w:r w:rsidR="002A304A">
        <w:rPr>
          <w:lang w:val="x-none" w:eastAsia="x-none"/>
        </w:rPr>
        <w:t xml:space="preserve">Sin embargo, </w:t>
      </w:r>
      <w:r w:rsidR="002A304A">
        <w:rPr>
          <w:lang w:val="x-none" w:eastAsia="x-none"/>
        </w:rPr>
        <w:lastRenderedPageBreak/>
        <w:t xml:space="preserve">puede ser un problema si el proyecto crece lo suficiente con demasiadas </w:t>
      </w:r>
      <w:r w:rsidR="001A7186">
        <w:rPr>
          <w:lang w:val="x-none" w:eastAsia="x-none"/>
        </w:rPr>
        <w:t>funcionalidades</w:t>
      </w:r>
      <w:r w:rsidR="00052A0A">
        <w:rPr>
          <w:lang w:val="x-none" w:eastAsia="x-none"/>
        </w:rPr>
        <w:t>, ya que habría que implementar muchas características</w:t>
      </w:r>
      <w:r w:rsidR="002A304A">
        <w:rPr>
          <w:lang w:val="x-none" w:eastAsia="x-none"/>
        </w:rPr>
        <w:t>.</w:t>
      </w:r>
      <w:r w:rsidR="00195406">
        <w:rPr>
          <w:lang w:val="x-none" w:eastAsia="x-none"/>
        </w:rPr>
        <w:t xml:space="preserve"> </w:t>
      </w:r>
      <w:r w:rsidR="001A7186">
        <w:rPr>
          <w:lang w:val="x-none" w:eastAsia="x-none"/>
        </w:rPr>
        <w:t>Por otro lado, Django es un framework que ofrece una amplia variedad de funcionalidades integradas de serie, también permite un desarrollo rápido de aplicaciones complejas gracias a estas características</w:t>
      </w:r>
      <w:r w:rsidR="003B7E25">
        <w:rPr>
          <w:lang w:val="x-none" w:eastAsia="x-none"/>
        </w:rPr>
        <w:t xml:space="preserve">, así como </w:t>
      </w:r>
      <w:r w:rsidR="00367C4D">
        <w:rPr>
          <w:lang w:val="x-none" w:eastAsia="x-none"/>
        </w:rPr>
        <w:t>escalabilidad para cualquier proyecto</w:t>
      </w:r>
      <w:r w:rsidR="001A7186">
        <w:rPr>
          <w:lang w:val="x-none" w:eastAsia="x-none"/>
        </w:rPr>
        <w:t xml:space="preserve">. </w:t>
      </w:r>
      <w:r w:rsidR="00296433">
        <w:rPr>
          <w:lang w:val="x-none" w:eastAsia="x-none"/>
        </w:rPr>
        <w:t xml:space="preserve">Valorando todos estos aspectos y analizando la presente </w:t>
      </w:r>
      <w:r w:rsidR="0078770F">
        <w:rPr>
          <w:lang w:val="x-none" w:eastAsia="x-none"/>
        </w:rPr>
        <w:t xml:space="preserve">y futura </w:t>
      </w:r>
      <w:r w:rsidR="00296433">
        <w:rPr>
          <w:lang w:val="x-none" w:eastAsia="x-none"/>
        </w:rPr>
        <w:t>situación</w:t>
      </w:r>
      <w:r w:rsidR="0078770F">
        <w:rPr>
          <w:lang w:val="x-none" w:eastAsia="x-none"/>
        </w:rPr>
        <w:t xml:space="preserve"> </w:t>
      </w:r>
      <w:r w:rsidR="00296433">
        <w:rPr>
          <w:lang w:val="x-none" w:eastAsia="x-none"/>
        </w:rPr>
        <w:t>he considerado que la mejor opción es usar Flask para mi proyecto.</w:t>
      </w:r>
    </w:p>
    <w:p w14:paraId="5B1A4388" w14:textId="1B0DC0EC" w:rsidR="00612847" w:rsidRDefault="00ED356C" w:rsidP="00FE632B">
      <w:pPr>
        <w:rPr>
          <w:lang w:val="x-none" w:eastAsia="x-none"/>
        </w:rPr>
      </w:pPr>
      <w:r>
        <w:rPr>
          <w:lang w:val="x-none" w:eastAsia="x-none"/>
        </w:rPr>
        <w:t>También realicé una investigación de los paquetes OMR más sólidos</w:t>
      </w:r>
      <w:r w:rsidR="00563824">
        <w:rPr>
          <w:lang w:val="x-none" w:eastAsia="x-none"/>
        </w:rPr>
        <w:t xml:space="preserve"> y de código abierto</w:t>
      </w:r>
      <w:r>
        <w:rPr>
          <w:lang w:val="x-none" w:eastAsia="x-none"/>
        </w:rPr>
        <w:t xml:space="preserve"> en la actualidad.</w:t>
      </w:r>
      <w:r w:rsidR="00340DA8">
        <w:rPr>
          <w:lang w:val="x-none" w:eastAsia="x-none"/>
        </w:rPr>
        <w:t xml:space="preserve"> La elección más llamativa</w:t>
      </w:r>
      <w:r>
        <w:rPr>
          <w:lang w:val="x-none" w:eastAsia="x-none"/>
        </w:rPr>
        <w:t xml:space="preserve"> es </w:t>
      </w:r>
      <w:r w:rsidR="004A4B89">
        <w:rPr>
          <w:lang w:val="x-none" w:eastAsia="x-none"/>
        </w:rPr>
        <w:t>Audiveris debido a su larga trayectoria y la comunidad que hay detrás ya que es muy activa y grande.</w:t>
      </w:r>
      <w:r w:rsidR="00563824">
        <w:rPr>
          <w:lang w:val="x-none" w:eastAsia="x-none"/>
        </w:rPr>
        <w:t xml:space="preserve"> </w:t>
      </w:r>
      <w:r w:rsidR="00C77BFB">
        <w:rPr>
          <w:lang w:val="x-none" w:eastAsia="x-none"/>
        </w:rPr>
        <w:t xml:space="preserve">Otras </w:t>
      </w:r>
      <w:r w:rsidR="00951C9E">
        <w:rPr>
          <w:lang w:val="x-none" w:eastAsia="x-none"/>
        </w:rPr>
        <w:t xml:space="preserve">tecnologías que valoré son </w:t>
      </w:r>
      <w:r w:rsidR="00951C9E" w:rsidRPr="00951C9E">
        <w:rPr>
          <w:lang w:val="x-none" w:eastAsia="x-none"/>
        </w:rPr>
        <w:t>SharpEye Music Reader</w:t>
      </w:r>
      <w:r w:rsidR="00951C9E">
        <w:rPr>
          <w:lang w:val="x-none" w:eastAsia="x-none"/>
        </w:rPr>
        <w:t xml:space="preserve">, </w:t>
      </w:r>
      <w:r w:rsidR="00951C9E" w:rsidRPr="00951C9E">
        <w:rPr>
          <w:lang w:val="x-none" w:eastAsia="x-none"/>
        </w:rPr>
        <w:t>MuseScore</w:t>
      </w:r>
      <w:r w:rsidR="00667A1E">
        <w:rPr>
          <w:lang w:val="x-none" w:eastAsia="x-none"/>
        </w:rPr>
        <w:t>.</w:t>
      </w:r>
    </w:p>
    <w:p w14:paraId="60AC8831" w14:textId="4E28C730" w:rsidR="00E24505" w:rsidRPr="00FE632B" w:rsidRDefault="00E24505" w:rsidP="00FE632B">
      <w:pPr>
        <w:rPr>
          <w:lang w:val="x-none" w:eastAsia="x-none"/>
        </w:rPr>
      </w:pPr>
      <w:r>
        <w:rPr>
          <w:lang w:val="x-none" w:eastAsia="x-none"/>
        </w:rPr>
        <w:t xml:space="preserve">En este sprint también cambié el </w:t>
      </w:r>
      <w:r w:rsidR="006467CB">
        <w:rPr>
          <w:lang w:val="x-none" w:eastAsia="x-none"/>
        </w:rPr>
        <w:t>plan estructural de</w:t>
      </w:r>
      <w:r w:rsidR="0078770F">
        <w:rPr>
          <w:lang w:val="x-none" w:eastAsia="x-none"/>
        </w:rPr>
        <w:t xml:space="preserve"> las tablas de</w:t>
      </w:r>
      <w:r w:rsidR="006467CB">
        <w:rPr>
          <w:lang w:val="x-none" w:eastAsia="x-none"/>
        </w:rPr>
        <w:t xml:space="preserve"> </w:t>
      </w:r>
      <w:r w:rsidR="0078770F">
        <w:rPr>
          <w:lang w:val="x-none" w:eastAsia="x-none"/>
        </w:rPr>
        <w:t>Trello</w:t>
      </w:r>
      <w:r w:rsidR="006467CB">
        <w:rPr>
          <w:lang w:val="x-none" w:eastAsia="x-none"/>
        </w:rPr>
        <w:t xml:space="preserve"> y la base de datos donde guardo las referencias </w:t>
      </w:r>
      <w:r w:rsidR="0078770F">
        <w:rPr>
          <w:lang w:val="x-none" w:eastAsia="x-none"/>
        </w:rPr>
        <w:t>de Mendeley a Zotero</w:t>
      </w:r>
      <w:r w:rsidR="006467CB">
        <w:rPr>
          <w:lang w:val="x-none" w:eastAsia="x-none"/>
        </w:rPr>
        <w:t>.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0"/>
        <w:gridCol w:w="1696"/>
        <w:gridCol w:w="1647"/>
        <w:gridCol w:w="1083"/>
        <w:gridCol w:w="1234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6B154A03" w:rsidR="006A45BB" w:rsidRDefault="006A45BB" w:rsidP="006A45BB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2E95EE57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291C955C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1D32EF4D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4457C4ED" w:rsidR="006A45BB" w:rsidRPr="004E3232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6772FA87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322F34E5" w:rsidR="00EC5400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06ABFC9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0A71070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A1B3435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2DB1FCDC" w:rsidR="0086531D" w:rsidRDefault="00644A4C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A9C6527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1D7AC28C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7BCEB103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B9E080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</w:t>
            </w:r>
            <w:r w:rsidR="004E73FF">
              <w:rPr>
                <w:color w:val="000000"/>
                <w:lang w:val="x-none" w:eastAsia="x-none"/>
              </w:rPr>
              <w:t>3</w:t>
            </w:r>
            <w:r>
              <w:rPr>
                <w:color w:val="000000"/>
                <w:lang w:val="x-none" w:eastAsia="x-none"/>
              </w:rPr>
              <w:t>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5FBF92DB" w:rsidR="008E2D38" w:rsidRDefault="00970A7D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76F9351B" w14:textId="77777777" w:rsidR="00133C68" w:rsidRDefault="00133C68" w:rsidP="00004B35">
      <w:pPr>
        <w:rPr>
          <w:lang w:val="x-none" w:eastAsia="x-none"/>
        </w:rPr>
      </w:pPr>
    </w:p>
    <w:p w14:paraId="5C0C1F60" w14:textId="581C8D5A" w:rsidR="00133C68" w:rsidRDefault="00133C68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5A67899D" wp14:editId="6C9073E6">
            <wp:extent cx="5400040" cy="3208020"/>
            <wp:effectExtent l="0" t="0" r="10160" b="11430"/>
            <wp:docPr id="176917294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38C9CF" w14:textId="77777777" w:rsidR="004E73FF" w:rsidRDefault="004E73FF" w:rsidP="00004B35">
      <w:pPr>
        <w:rPr>
          <w:lang w:val="x-none" w:eastAsia="x-none"/>
        </w:rPr>
      </w:pPr>
    </w:p>
    <w:p w14:paraId="1AF56BA5" w14:textId="4B2EFB48" w:rsidR="004E73FF" w:rsidRDefault="004E73FF" w:rsidP="004E73FF">
      <w:pPr>
        <w:pStyle w:val="Heading1"/>
        <w:rPr>
          <w:rStyle w:val="IntenseReference"/>
        </w:rPr>
      </w:pPr>
      <w:r>
        <w:rPr>
          <w:rStyle w:val="IntenseReference"/>
        </w:rPr>
        <w:t>Sprint 3: 18</w:t>
      </w:r>
      <w:r w:rsidRPr="00004B35">
        <w:rPr>
          <w:rStyle w:val="IntenseReference"/>
        </w:rPr>
        <w:t>/03/2024</w:t>
      </w:r>
      <w:r>
        <w:rPr>
          <w:rStyle w:val="IntenseReference"/>
        </w:rPr>
        <w:t xml:space="preserve"> –</w:t>
      </w:r>
      <w:r w:rsidR="00A9075D">
        <w:rPr>
          <w:rStyle w:val="IntenseReference"/>
        </w:rPr>
        <w:t xml:space="preserve"> </w:t>
      </w:r>
      <w:r w:rsidR="003853FC">
        <w:rPr>
          <w:rStyle w:val="IntenseReference"/>
        </w:rPr>
        <w:t>15/04/2024</w:t>
      </w:r>
    </w:p>
    <w:p w14:paraId="3521FC3A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 xml:space="preserve">En esta etapa comencé con el desarrollo de la aplicación web, enfocándome en las funcionalidades más básicas de esta. </w:t>
      </w:r>
    </w:p>
    <w:p w14:paraId="74C9F661" w14:textId="77777777" w:rsidR="00B26BD4" w:rsidRDefault="00C75B78" w:rsidP="0078770F">
      <w:pPr>
        <w:rPr>
          <w:lang w:val="x-none" w:eastAsia="x-none"/>
        </w:rPr>
      </w:pPr>
      <w:r>
        <w:rPr>
          <w:lang w:val="x-none" w:eastAsia="x-none"/>
        </w:rPr>
        <w:t>En primer lugar planteé una primera versión de los tipos de usuarios que habrá en mi aplicación</w:t>
      </w:r>
      <w:r w:rsidR="00A154F2">
        <w:rPr>
          <w:lang w:val="x-none" w:eastAsia="x-none"/>
        </w:rPr>
        <w:t xml:space="preserve">, empezando por un usuario corriente y un usuario registrado. Además le asigné unas primeras funcionalidades básicas a estos usuarios, que son entrar a la ventana home, logearse y registrarse en el caso del usuario corriente y poder subir ficheros y hacer log out en el caso de un usuario registrado como funciones extra para este. </w:t>
      </w:r>
    </w:p>
    <w:p w14:paraId="5D9F9A18" w14:textId="1743E4A8" w:rsidR="00B26BD4" w:rsidRDefault="00A154F2" w:rsidP="0078770F">
      <w:pPr>
        <w:rPr>
          <w:lang w:val="x-none" w:eastAsia="x-none"/>
        </w:rPr>
      </w:pPr>
      <w:r>
        <w:rPr>
          <w:lang w:val="x-none" w:eastAsia="x-none"/>
        </w:rPr>
        <w:t xml:space="preserve">Tras ello creé un entorno virtual en el que trabajaré para el desarrollo de mi aplicación. Tomé esta decisión </w:t>
      </w:r>
      <w:r w:rsidR="00617D8A">
        <w:rPr>
          <w:lang w:val="x-none" w:eastAsia="x-none"/>
        </w:rPr>
        <w:t>con el fin de</w:t>
      </w:r>
      <w:r>
        <w:rPr>
          <w:lang w:val="x-none" w:eastAsia="x-none"/>
        </w:rPr>
        <w:t xml:space="preserve"> evitar conflictos de dependencias de paquetes y versiones con otros proyectos. </w:t>
      </w:r>
    </w:p>
    <w:p w14:paraId="5D45C8AE" w14:textId="5E104D72" w:rsidR="0078770F" w:rsidRDefault="00A154F2" w:rsidP="0078770F">
      <w:pPr>
        <w:rPr>
          <w:lang w:val="x-none" w:eastAsia="x-none"/>
        </w:rPr>
      </w:pPr>
      <w:r>
        <w:rPr>
          <w:lang w:val="x-none" w:eastAsia="x-none"/>
        </w:rPr>
        <w:lastRenderedPageBreak/>
        <w:t xml:space="preserve">Después creé una primera versión de mi proyecto siguiendo una estructura </w:t>
      </w:r>
      <w:r w:rsidR="00B26BD4">
        <w:rPr>
          <w:lang w:val="x-none" w:eastAsia="x-none"/>
        </w:rPr>
        <w:t xml:space="preserve">de ficheros </w:t>
      </w:r>
      <w:r>
        <w:rPr>
          <w:lang w:val="x-none" w:eastAsia="x-none"/>
        </w:rPr>
        <w:t>común en este tipo de proyecto</w:t>
      </w:r>
      <w:r w:rsidR="00B26BD4">
        <w:rPr>
          <w:lang w:val="x-none" w:eastAsia="x-none"/>
        </w:rPr>
        <w:t>s,</w:t>
      </w:r>
      <w:r>
        <w:rPr>
          <w:lang w:val="x-none" w:eastAsia="x-none"/>
        </w:rPr>
        <w:t xml:space="preserve"> </w:t>
      </w:r>
      <w:r w:rsidR="00B26BD4">
        <w:rPr>
          <w:lang w:val="x-none" w:eastAsia="x-none"/>
        </w:rPr>
        <w:t>luego</w:t>
      </w:r>
      <w:r>
        <w:rPr>
          <w:lang w:val="x-none" w:eastAsia="x-none"/>
        </w:rPr>
        <w:t xml:space="preserve"> instalé Flask. </w:t>
      </w:r>
      <w:r w:rsidR="00B26BD4">
        <w:rPr>
          <w:lang w:val="x-none" w:eastAsia="x-none"/>
        </w:rPr>
        <w:t>Gestionar el fichero de configuración en es</w:t>
      </w:r>
      <w:r w:rsidR="00BA323E">
        <w:rPr>
          <w:lang w:val="x-none" w:eastAsia="x-none"/>
        </w:rPr>
        <w:t>te</w:t>
      </w:r>
      <w:r w:rsidR="00B26BD4">
        <w:rPr>
          <w:lang w:val="x-none" w:eastAsia="x-none"/>
        </w:rPr>
        <w:t xml:space="preserve"> punto fue clave para poder </w:t>
      </w:r>
      <w:r w:rsidR="00BA323E">
        <w:rPr>
          <w:lang w:val="x-none" w:eastAsia="x-none"/>
        </w:rPr>
        <w:t>hacer las migraciones del modelo de las tablas a la base de datos.</w:t>
      </w:r>
    </w:p>
    <w:p w14:paraId="41F55F28" w14:textId="6EF2CF47" w:rsidR="00BA323E" w:rsidRDefault="00BA323E" w:rsidP="0078770F">
      <w:pPr>
        <w:rPr>
          <w:lang w:val="x-none" w:eastAsia="x-none"/>
        </w:rPr>
      </w:pPr>
      <w:r>
        <w:rPr>
          <w:lang w:val="x-none" w:eastAsia="x-none"/>
        </w:rPr>
        <w:t>Hice una primera implementación de un login</w:t>
      </w:r>
      <w:r w:rsidR="00E26740">
        <w:rPr>
          <w:lang w:val="x-none" w:eastAsia="x-none"/>
        </w:rPr>
        <w:t xml:space="preserve"> y register</w:t>
      </w:r>
      <w:r>
        <w:rPr>
          <w:lang w:val="x-none" w:eastAsia="x-none"/>
        </w:rPr>
        <w:t xml:space="preserve"> haciendo uso de la librería de FlaskWTF para facilitarme hacer los forms. Como tuve problemas con el </w:t>
      </w:r>
      <w:r w:rsidR="00E26740">
        <w:rPr>
          <w:lang w:val="x-none" w:eastAsia="x-none"/>
        </w:rPr>
        <w:t>uso adecuado de esta herramienta cambié el código retirando esta librería.</w:t>
      </w:r>
      <w:r>
        <w:rPr>
          <w:lang w:val="x-none" w:eastAsia="x-none"/>
        </w:rPr>
        <w:t xml:space="preserve"> </w:t>
      </w:r>
    </w:p>
    <w:p w14:paraId="12D84D3F" w14:textId="77777777" w:rsidR="00627211" w:rsidRDefault="00660131" w:rsidP="0078770F">
      <w:pPr>
        <w:rPr>
          <w:lang w:val="x-none" w:eastAsia="x-none"/>
        </w:rPr>
      </w:pPr>
      <w:r>
        <w:rPr>
          <w:lang w:val="x-none" w:eastAsia="x-none"/>
        </w:rPr>
        <w:t>Para poder almacenar las entradas en base de datos los usuarios registrados</w:t>
      </w:r>
      <w:r w:rsidR="00386CBC">
        <w:rPr>
          <w:lang w:val="x-none" w:eastAsia="x-none"/>
        </w:rPr>
        <w:t xml:space="preserve"> instal</w:t>
      </w:r>
      <w:r w:rsidR="003A2300">
        <w:rPr>
          <w:lang w:val="x-none" w:eastAsia="x-none"/>
        </w:rPr>
        <w:t>é</w:t>
      </w:r>
      <w:r w:rsidR="00386CBC">
        <w:rPr>
          <w:lang w:val="x-none" w:eastAsia="x-none"/>
        </w:rPr>
        <w:t xml:space="preserve"> xampp y configuré la base de datos en phpadmin. Elegí este entorno debido a su facilidad de uso y su libre acceso a cualquier navegador web.</w:t>
      </w:r>
      <w:r w:rsidR="003A2300">
        <w:rPr>
          <w:lang w:val="x-none" w:eastAsia="x-none"/>
        </w:rPr>
        <w:t xml:space="preserve"> </w:t>
      </w:r>
    </w:p>
    <w:p w14:paraId="0F25F97A" w14:textId="168573BF" w:rsidR="00660131" w:rsidRDefault="003A2300" w:rsidP="0078770F">
      <w:pPr>
        <w:rPr>
          <w:lang w:val="x-none" w:eastAsia="x-none"/>
        </w:rPr>
      </w:pPr>
      <w:r>
        <w:rPr>
          <w:lang w:val="x-none" w:eastAsia="x-none"/>
        </w:rPr>
        <w:t xml:space="preserve">Para reflejar los modelos creados en código en base de datos </w:t>
      </w:r>
      <w:r w:rsidR="00627211">
        <w:rPr>
          <w:lang w:val="x-none" w:eastAsia="x-none"/>
        </w:rPr>
        <w:t>uso migraciones mediante comandos en la terminal para que las tablas se creen automáticamente. Estos pasos me dieron varios problemas debido a que la carpeta de migraciones almacenó más de un cambio y se solaparon entre ellos. Además los ficheros de la caché almacenaban datos antiguos apareciendo atributos fantasma. Para arreglarlo borré la carpeta y recreé la base de datos.</w:t>
      </w:r>
    </w:p>
    <w:p w14:paraId="1F106DAE" w14:textId="4F0C4747" w:rsidR="00617D8A" w:rsidRDefault="00617D8A" w:rsidP="0078770F">
      <w:pPr>
        <w:rPr>
          <w:lang w:val="x-none" w:eastAsia="x-none"/>
        </w:rPr>
      </w:pPr>
      <w:r>
        <w:rPr>
          <w:lang w:val="x-none" w:eastAsia="x-none"/>
        </w:rPr>
        <w:t>Por último terminé de vincular las ventanas y de estructurar la aplicación.</w:t>
      </w:r>
    </w:p>
    <w:p w14:paraId="4F29DBAB" w14:textId="77777777" w:rsidR="00627211" w:rsidRPr="0078770F" w:rsidRDefault="00627211" w:rsidP="0078770F">
      <w:pPr>
        <w:rPr>
          <w:lang w:val="x-none" w:eastAsia="x-none"/>
        </w:rPr>
      </w:pP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4E73FF" w14:paraId="3AE25E0B" w14:textId="77777777" w:rsidTr="009111DA">
        <w:tc>
          <w:tcPr>
            <w:tcW w:w="1397" w:type="dxa"/>
            <w:shd w:val="clear" w:color="auto" w:fill="D9D9D9" w:themeFill="background1" w:themeFillShade="D9"/>
          </w:tcPr>
          <w:p w14:paraId="16D027AD" w14:textId="77777777" w:rsidR="004E73FF" w:rsidRDefault="004E73FF" w:rsidP="009111DA">
            <w:pPr>
              <w:rPr>
                <w:lang w:val="x-none" w:eastAsia="x-none"/>
              </w:rPr>
            </w:pPr>
          </w:p>
        </w:tc>
        <w:tc>
          <w:tcPr>
            <w:tcW w:w="3491" w:type="dxa"/>
            <w:shd w:val="clear" w:color="auto" w:fill="D9D9D9" w:themeFill="background1" w:themeFillShade="D9"/>
          </w:tcPr>
          <w:p w14:paraId="4A8EE732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674850B6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5C4D575E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1D97A7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704FA7B9" w14:textId="77777777" w:rsidR="004E73FF" w:rsidRDefault="004E73FF" w:rsidP="009111DA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4E73FF" w14:paraId="1AF3E6DE" w14:textId="77777777" w:rsidTr="009111DA">
        <w:tc>
          <w:tcPr>
            <w:tcW w:w="1397" w:type="dxa"/>
            <w:vAlign w:val="center"/>
          </w:tcPr>
          <w:p w14:paraId="193E8CF6" w14:textId="595A0F6E" w:rsidR="004E73FF" w:rsidRDefault="004E73FF" w:rsidP="004E73FF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19/03/2024</w:t>
            </w:r>
          </w:p>
        </w:tc>
        <w:tc>
          <w:tcPr>
            <w:tcW w:w="3491" w:type="dxa"/>
          </w:tcPr>
          <w:p w14:paraId="0FB27F5A" w14:textId="6F0EE44C" w:rsidR="004E73FF" w:rsidRDefault="004E73FF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Documentar Sprint 2</w:t>
            </w:r>
          </w:p>
        </w:tc>
        <w:tc>
          <w:tcPr>
            <w:tcW w:w="1616" w:type="dxa"/>
            <w:shd w:val="clear" w:color="auto" w:fill="FFFFFF" w:themeFill="background1"/>
          </w:tcPr>
          <w:p w14:paraId="4DCC6C32" w14:textId="1CDF5603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65FA576" w14:textId="5B945CC7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E5B7DE8" w14:textId="1E36DD75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6F9DF2E" w14:textId="628B694B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4E73FF" w14:paraId="45046CEC" w14:textId="77777777" w:rsidTr="009111DA">
        <w:tc>
          <w:tcPr>
            <w:tcW w:w="1397" w:type="dxa"/>
            <w:vAlign w:val="center"/>
          </w:tcPr>
          <w:p w14:paraId="5CBC4FE8" w14:textId="6A9BE5D2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20/03/2024</w:t>
            </w:r>
          </w:p>
        </w:tc>
        <w:tc>
          <w:tcPr>
            <w:tcW w:w="3491" w:type="dxa"/>
          </w:tcPr>
          <w:p w14:paraId="3F525026" w14:textId="66372DC4" w:rsidR="004E73FF" w:rsidRDefault="004E73FF" w:rsidP="004E73FF">
            <w:pPr>
              <w:rPr>
                <w:lang w:val="x-none" w:eastAsia="x-none"/>
              </w:rPr>
            </w:pPr>
            <w:r w:rsidRPr="004E73FF">
              <w:rPr>
                <w:lang w:val="x-none" w:eastAsia="x-none"/>
              </w:rPr>
              <w:t>Cambiar las gráficas de los sprints</w:t>
            </w:r>
          </w:p>
        </w:tc>
        <w:tc>
          <w:tcPr>
            <w:tcW w:w="1616" w:type="dxa"/>
            <w:shd w:val="clear" w:color="auto" w:fill="FFFFFF" w:themeFill="background1"/>
          </w:tcPr>
          <w:p w14:paraId="53D9859D" w14:textId="0D400388" w:rsidR="004E73FF" w:rsidRPr="004E3232" w:rsidRDefault="00771E26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5AE7C0A2" w14:textId="3EA45C72" w:rsidR="004E73FF" w:rsidRDefault="004E73F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7D5F693" w14:textId="3E1F8AB1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6611236" w14:textId="77110E98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4E73FF" w14:paraId="108264CF" w14:textId="77777777" w:rsidTr="009111DA">
        <w:tc>
          <w:tcPr>
            <w:tcW w:w="1397" w:type="dxa"/>
            <w:vAlign w:val="center"/>
          </w:tcPr>
          <w:p w14:paraId="0C56CBE6" w14:textId="08FD54D6" w:rsidR="004E73FF" w:rsidRDefault="004E73FF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78D8E53B" w14:textId="12B1B0A1" w:rsidR="004E73FF" w:rsidRPr="004E73FF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Plantear los tipos de usuarios, sus roles y funcionalidades</w:t>
            </w:r>
          </w:p>
        </w:tc>
        <w:tc>
          <w:tcPr>
            <w:tcW w:w="1616" w:type="dxa"/>
            <w:shd w:val="clear" w:color="auto" w:fill="FFFFFF" w:themeFill="background1"/>
          </w:tcPr>
          <w:p w14:paraId="33DF0EDB" w14:textId="46052A07" w:rsidR="004E73FF" w:rsidRPr="004E3232" w:rsidRDefault="00E31563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0F49BC4E" w14:textId="74A87134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AC9C086" w14:textId="01A2EF7E" w:rsidR="004E73FF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4</w:t>
            </w:r>
          </w:p>
        </w:tc>
        <w:tc>
          <w:tcPr>
            <w:tcW w:w="1242" w:type="dxa"/>
          </w:tcPr>
          <w:p w14:paraId="48EB9365" w14:textId="4A992CD6" w:rsidR="004E73FF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A45DA9" w14:paraId="2D54930E" w14:textId="77777777" w:rsidTr="009111DA">
        <w:tc>
          <w:tcPr>
            <w:tcW w:w="1397" w:type="dxa"/>
            <w:vAlign w:val="center"/>
          </w:tcPr>
          <w:p w14:paraId="1264685D" w14:textId="7AC78451" w:rsidR="00A45DA9" w:rsidRDefault="00A45DA9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21/03/2024</w:t>
            </w:r>
          </w:p>
        </w:tc>
        <w:tc>
          <w:tcPr>
            <w:tcW w:w="3491" w:type="dxa"/>
          </w:tcPr>
          <w:p w14:paraId="31046F4F" w14:textId="0A828ADA" w:rsidR="00A45DA9" w:rsidRPr="00A45DA9" w:rsidRDefault="00A45DA9" w:rsidP="004E73FF">
            <w:pPr>
              <w:rPr>
                <w:lang w:val="x-none" w:eastAsia="x-none"/>
              </w:rPr>
            </w:pPr>
            <w:r w:rsidRPr="00A45DA9">
              <w:rPr>
                <w:lang w:val="x-none" w:eastAsia="x-none"/>
              </w:rPr>
              <w:t>Preparar la aplicación web</w:t>
            </w:r>
          </w:p>
        </w:tc>
        <w:tc>
          <w:tcPr>
            <w:tcW w:w="1616" w:type="dxa"/>
            <w:shd w:val="clear" w:color="auto" w:fill="FFFFFF" w:themeFill="background1"/>
          </w:tcPr>
          <w:p w14:paraId="122EF408" w14:textId="5C69CDFE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E549194" w14:textId="22E19F97" w:rsidR="00A45DA9" w:rsidRDefault="00A45DA9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D6196DB" w14:textId="64CF7DE6" w:rsidR="00A45DA9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3E54353" w14:textId="14209403" w:rsidR="00A45DA9" w:rsidRDefault="00A2739F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F4478C" w14:paraId="6AD7B60A" w14:textId="77777777" w:rsidTr="009111DA">
        <w:tc>
          <w:tcPr>
            <w:tcW w:w="1397" w:type="dxa"/>
            <w:vAlign w:val="center"/>
          </w:tcPr>
          <w:p w14:paraId="6E7A618A" w14:textId="00868880" w:rsidR="00F4478C" w:rsidRDefault="00F4478C" w:rsidP="004E73FF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24/03/2024</w:t>
            </w:r>
          </w:p>
        </w:tc>
        <w:tc>
          <w:tcPr>
            <w:tcW w:w="3491" w:type="dxa"/>
          </w:tcPr>
          <w:p w14:paraId="67FCE749" w14:textId="2EF8F27F" w:rsidR="00F4478C" w:rsidRPr="00A45DA9" w:rsidRDefault="00E31563" w:rsidP="004E73FF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C41DAF8" w14:textId="0683B42F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357A5B2C" w14:textId="75F5CAA7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2088339" w14:textId="071DDE5D" w:rsidR="00F4478C" w:rsidRDefault="00F4478C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B9EEC30" w14:textId="0E81BFAE" w:rsidR="00F4478C" w:rsidRDefault="00BB2E8A" w:rsidP="004E73FF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C37C46" w14:paraId="52393BB2" w14:textId="77777777" w:rsidTr="009111DA">
        <w:tc>
          <w:tcPr>
            <w:tcW w:w="1397" w:type="dxa"/>
            <w:vAlign w:val="center"/>
          </w:tcPr>
          <w:p w14:paraId="40DE61E1" w14:textId="79A88EE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lastRenderedPageBreak/>
              <w:t>01/04/2024</w:t>
            </w:r>
          </w:p>
        </w:tc>
        <w:tc>
          <w:tcPr>
            <w:tcW w:w="3491" w:type="dxa"/>
          </w:tcPr>
          <w:p w14:paraId="2E5DBF85" w14:textId="21BC39B2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5D890F6E" w14:textId="5F5C08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E21DF0D" w14:textId="31A0B5E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476EBBD" w14:textId="7D6EB93A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013E6870" w14:textId="078B84CB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1.6</w:t>
            </w:r>
          </w:p>
        </w:tc>
      </w:tr>
      <w:tr w:rsidR="00C37C46" w14:paraId="2F2EC176" w14:textId="77777777" w:rsidTr="009111DA">
        <w:tc>
          <w:tcPr>
            <w:tcW w:w="1397" w:type="dxa"/>
            <w:vAlign w:val="center"/>
          </w:tcPr>
          <w:p w14:paraId="608B2C21" w14:textId="3802D82E" w:rsidR="00C37C46" w:rsidRDefault="00C37C46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02/04/2024</w:t>
            </w:r>
          </w:p>
        </w:tc>
        <w:tc>
          <w:tcPr>
            <w:tcW w:w="3491" w:type="dxa"/>
          </w:tcPr>
          <w:p w14:paraId="5628EA25" w14:textId="39E02025" w:rsidR="00C37C46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AAB6674" w14:textId="03A06332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66841" w14:textId="4F5BFF04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6B5A3FAE" w14:textId="04839C7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0049EDA7" w14:textId="48154DA1" w:rsidR="00C37C46" w:rsidRDefault="00C37C4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115313" w14:paraId="468BCDE5" w14:textId="77777777" w:rsidTr="009111DA">
        <w:tc>
          <w:tcPr>
            <w:tcW w:w="1397" w:type="dxa"/>
            <w:vAlign w:val="center"/>
          </w:tcPr>
          <w:p w14:paraId="7BF00E87" w14:textId="298067B6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436A4ACD" w14:textId="2E29BD05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e implementación </w:t>
            </w:r>
            <w:r w:rsidRPr="00115313">
              <w:rPr>
                <w:lang w:val="x-none" w:eastAsia="x-none"/>
              </w:rPr>
              <w:t>de xampp</w:t>
            </w:r>
          </w:p>
        </w:tc>
        <w:tc>
          <w:tcPr>
            <w:tcW w:w="1616" w:type="dxa"/>
            <w:shd w:val="clear" w:color="auto" w:fill="FFFFFF" w:themeFill="background1"/>
          </w:tcPr>
          <w:p w14:paraId="5FC47AC1" w14:textId="65D90C14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0FA6279E" w14:textId="76FDFC70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744A8248" w14:textId="1F0FD496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974F299" w14:textId="34F508C2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115313" w14:paraId="184ADD13" w14:textId="77777777" w:rsidTr="009111DA">
        <w:tc>
          <w:tcPr>
            <w:tcW w:w="1397" w:type="dxa"/>
            <w:vAlign w:val="center"/>
          </w:tcPr>
          <w:p w14:paraId="330B956A" w14:textId="48F4097D" w:rsidR="00115313" w:rsidRDefault="00115313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03/04/2024</w:t>
            </w:r>
          </w:p>
        </w:tc>
        <w:tc>
          <w:tcPr>
            <w:tcW w:w="3491" w:type="dxa"/>
          </w:tcPr>
          <w:p w14:paraId="5E6FD76E" w14:textId="33FDCD03" w:rsidR="00115313" w:rsidRDefault="00115313" w:rsidP="00C37C46">
            <w:pPr>
              <w:rPr>
                <w:lang w:val="x-none" w:eastAsia="x-none"/>
              </w:rPr>
            </w:pPr>
            <w:r w:rsidRPr="00115313">
              <w:rPr>
                <w:lang w:val="x-none" w:eastAsia="x-none"/>
              </w:rPr>
              <w:t xml:space="preserve">Instalación </w:t>
            </w:r>
            <w:r>
              <w:rPr>
                <w:lang w:val="x-none" w:eastAsia="x-none"/>
              </w:rPr>
              <w:t xml:space="preserve"> e implementación </w:t>
            </w:r>
            <w:r w:rsidRPr="00115313">
              <w:rPr>
                <w:lang w:val="x-none" w:eastAsia="x-none"/>
              </w:rPr>
              <w:t>de phpMyAdmin</w:t>
            </w:r>
          </w:p>
        </w:tc>
        <w:tc>
          <w:tcPr>
            <w:tcW w:w="1616" w:type="dxa"/>
            <w:shd w:val="clear" w:color="auto" w:fill="FFFFFF" w:themeFill="background1"/>
          </w:tcPr>
          <w:p w14:paraId="03A8723A" w14:textId="430D4E97" w:rsidR="00115313" w:rsidRDefault="00771E26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Configuration</w:t>
            </w:r>
          </w:p>
        </w:tc>
        <w:tc>
          <w:tcPr>
            <w:tcW w:w="1655" w:type="dxa"/>
          </w:tcPr>
          <w:p w14:paraId="7032D7AF" w14:textId="696FBD2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8952C0" w14:textId="2912EA13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4388B75" w14:textId="55AA9798" w:rsidR="00115313" w:rsidRDefault="00115313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84CB5" w14:paraId="6F24B321" w14:textId="77777777" w:rsidTr="009111DA">
        <w:tc>
          <w:tcPr>
            <w:tcW w:w="1397" w:type="dxa"/>
            <w:vAlign w:val="center"/>
          </w:tcPr>
          <w:p w14:paraId="03A85D12" w14:textId="0182A915" w:rsidR="00684CB5" w:rsidRDefault="00684CB5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04/04/2024</w:t>
            </w:r>
          </w:p>
        </w:tc>
        <w:tc>
          <w:tcPr>
            <w:tcW w:w="3491" w:type="dxa"/>
          </w:tcPr>
          <w:p w14:paraId="6D073070" w14:textId="44BCA2FC" w:rsidR="00684CB5" w:rsidRPr="00115313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47DA1BAB" w14:textId="1370FCBD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5644704" w14:textId="4808BECC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3051A67" w14:textId="3C456011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  <w:tc>
          <w:tcPr>
            <w:tcW w:w="1242" w:type="dxa"/>
          </w:tcPr>
          <w:p w14:paraId="35D2B2DE" w14:textId="674EB300" w:rsidR="00684CB5" w:rsidRDefault="00684CB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  <w:tr w:rsidR="00B9286E" w14:paraId="48A075AC" w14:textId="77777777" w:rsidTr="009111DA">
        <w:tc>
          <w:tcPr>
            <w:tcW w:w="1397" w:type="dxa"/>
            <w:vAlign w:val="center"/>
          </w:tcPr>
          <w:p w14:paraId="6458BAF7" w14:textId="0364B0BB" w:rsidR="00B9286E" w:rsidRDefault="00412C5C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07/04/2024</w:t>
            </w:r>
          </w:p>
        </w:tc>
        <w:tc>
          <w:tcPr>
            <w:tcW w:w="3491" w:type="dxa"/>
          </w:tcPr>
          <w:p w14:paraId="3B09896C" w14:textId="2FDA730F" w:rsidR="00B9286E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77E9B917" w14:textId="15C00CB4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6EA4C9" w14:textId="172C0D1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BB48F8F" w14:textId="7476D87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78F420EF" w14:textId="0E5BBE5A" w:rsidR="00B9286E" w:rsidRDefault="00B9286E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412C5C" w14:paraId="38DE33B0" w14:textId="77777777" w:rsidTr="009111DA">
        <w:tc>
          <w:tcPr>
            <w:tcW w:w="1397" w:type="dxa"/>
            <w:vAlign w:val="center"/>
          </w:tcPr>
          <w:p w14:paraId="6A65E3DC" w14:textId="4B6245E2" w:rsidR="00412C5C" w:rsidRDefault="00A41752" w:rsidP="00C37C46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08/04/2024</w:t>
            </w:r>
          </w:p>
        </w:tc>
        <w:tc>
          <w:tcPr>
            <w:tcW w:w="3491" w:type="dxa"/>
          </w:tcPr>
          <w:p w14:paraId="61E353D9" w14:textId="0AD3489B" w:rsidR="00412C5C" w:rsidRDefault="00E31563" w:rsidP="00C37C4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69149F5F" w14:textId="705282F3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732DCCC" w14:textId="72B36981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554D5D6B" w14:textId="36FB96FD" w:rsidR="00412C5C" w:rsidRDefault="00412C5C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1405AD83" w14:textId="78D4FE45" w:rsidR="00412C5C" w:rsidRDefault="00FE7565" w:rsidP="00C37C4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55CEAC30" w14:textId="77777777" w:rsidTr="009111DA">
        <w:tc>
          <w:tcPr>
            <w:tcW w:w="1397" w:type="dxa"/>
            <w:vAlign w:val="center"/>
          </w:tcPr>
          <w:p w14:paraId="7634D504" w14:textId="0F48A009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09/04/2024</w:t>
            </w:r>
          </w:p>
        </w:tc>
        <w:tc>
          <w:tcPr>
            <w:tcW w:w="3491" w:type="dxa"/>
          </w:tcPr>
          <w:p w14:paraId="63DCE5E6" w14:textId="582F3A4C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C6C94AD" w14:textId="08D69D95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C908ECE" w14:textId="56405AD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0C36C7F" w14:textId="6610E349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5426210C" w14:textId="30EC4961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  <w:tr w:rsidR="00E85668" w14:paraId="78060F2B" w14:textId="77777777" w:rsidTr="009111DA">
        <w:tc>
          <w:tcPr>
            <w:tcW w:w="1397" w:type="dxa"/>
            <w:vAlign w:val="center"/>
          </w:tcPr>
          <w:p w14:paraId="2B13CD2A" w14:textId="248FBA4A" w:rsidR="00E85668" w:rsidRDefault="00E85668" w:rsidP="00E85668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31B28140" w14:textId="1061B92F" w:rsidR="00E85668" w:rsidRDefault="00E31563" w:rsidP="00E85668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ventana login y register</w:t>
            </w:r>
          </w:p>
        </w:tc>
        <w:tc>
          <w:tcPr>
            <w:tcW w:w="1616" w:type="dxa"/>
            <w:shd w:val="clear" w:color="auto" w:fill="FFFFFF" w:themeFill="background1"/>
          </w:tcPr>
          <w:p w14:paraId="2815488C" w14:textId="3089798F" w:rsidR="00E85668" w:rsidRDefault="00E85668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538CE399" w14:textId="0B5E0738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F043C06" w14:textId="196351E4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07F8B0C" w14:textId="24E2B295" w:rsidR="00E85668" w:rsidRDefault="00E31563" w:rsidP="00E85668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239B49F9" w14:textId="77777777" w:rsidTr="009111DA">
        <w:tc>
          <w:tcPr>
            <w:tcW w:w="1397" w:type="dxa"/>
            <w:vAlign w:val="center"/>
          </w:tcPr>
          <w:p w14:paraId="101131E7" w14:textId="6CDAFA61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7EB4286E" w14:textId="6837D651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Vinculación entre ventanas</w:t>
            </w:r>
          </w:p>
        </w:tc>
        <w:tc>
          <w:tcPr>
            <w:tcW w:w="1616" w:type="dxa"/>
            <w:shd w:val="clear" w:color="auto" w:fill="FFFFFF" w:themeFill="background1"/>
          </w:tcPr>
          <w:p w14:paraId="60800908" w14:textId="615CC80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2AE76886" w14:textId="060232E3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AA1B6BF" w14:textId="1D66E83D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8EC7D99" w14:textId="0FE82CD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E31563" w14:paraId="00D09F6C" w14:textId="77777777" w:rsidTr="009111DA">
        <w:tc>
          <w:tcPr>
            <w:tcW w:w="1397" w:type="dxa"/>
            <w:vAlign w:val="center"/>
          </w:tcPr>
          <w:p w14:paraId="7330814E" w14:textId="2C2800A2" w:rsidR="00E31563" w:rsidRDefault="00E31563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10/04/2024</w:t>
            </w:r>
          </w:p>
        </w:tc>
        <w:tc>
          <w:tcPr>
            <w:tcW w:w="3491" w:type="dxa"/>
          </w:tcPr>
          <w:p w14:paraId="26DD78C9" w14:textId="2CBD0633" w:rsidR="00E31563" w:rsidRDefault="00E31563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Desarrollo de registro de partituras</w:t>
            </w:r>
          </w:p>
        </w:tc>
        <w:tc>
          <w:tcPr>
            <w:tcW w:w="1616" w:type="dxa"/>
            <w:shd w:val="clear" w:color="auto" w:fill="FFFFFF" w:themeFill="background1"/>
          </w:tcPr>
          <w:p w14:paraId="196F7CC8" w14:textId="79F0C807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512BC40" w14:textId="68404D2C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1ACCDAEA" w14:textId="05DD76E4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3FF6F98E" w14:textId="1C26BD81" w:rsidR="00E31563" w:rsidRDefault="00E31563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BA16B9" w14:paraId="3F0A1D8E" w14:textId="77777777" w:rsidTr="009111DA">
        <w:tc>
          <w:tcPr>
            <w:tcW w:w="1397" w:type="dxa"/>
            <w:vAlign w:val="center"/>
          </w:tcPr>
          <w:p w14:paraId="4D55CA43" w14:textId="05E66A95" w:rsidR="00BA16B9" w:rsidRDefault="00BA16B9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11/04/2024</w:t>
            </w:r>
          </w:p>
        </w:tc>
        <w:tc>
          <w:tcPr>
            <w:tcW w:w="3491" w:type="dxa"/>
          </w:tcPr>
          <w:p w14:paraId="6F3D3CC6" w14:textId="15C2DD78" w:rsidR="00BA16B9" w:rsidRDefault="00C232C9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Gestión de usuarios y sesiones</w:t>
            </w:r>
          </w:p>
        </w:tc>
        <w:tc>
          <w:tcPr>
            <w:tcW w:w="1616" w:type="dxa"/>
            <w:shd w:val="clear" w:color="auto" w:fill="FFFFFF" w:themeFill="background1"/>
          </w:tcPr>
          <w:p w14:paraId="1B516494" w14:textId="136243B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C8C43EE" w14:textId="05CCC3D5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4C16C3D9" w14:textId="0FD93ED7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20643320" w14:textId="1C4C75B4" w:rsidR="00BA16B9" w:rsidRDefault="00C232C9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44A4C" w14:paraId="76295430" w14:textId="77777777" w:rsidTr="009111DA">
        <w:tc>
          <w:tcPr>
            <w:tcW w:w="1397" w:type="dxa"/>
            <w:vAlign w:val="center"/>
          </w:tcPr>
          <w:p w14:paraId="3B88568F" w14:textId="52E129C4" w:rsidR="00644A4C" w:rsidRDefault="00644A4C" w:rsidP="00E31563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15/04/2024</w:t>
            </w:r>
          </w:p>
        </w:tc>
        <w:tc>
          <w:tcPr>
            <w:tcW w:w="3491" w:type="dxa"/>
          </w:tcPr>
          <w:p w14:paraId="786D6F62" w14:textId="0F751089" w:rsidR="00644A4C" w:rsidRDefault="00644A4C" w:rsidP="00E31563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</w:t>
            </w:r>
          </w:p>
        </w:tc>
        <w:tc>
          <w:tcPr>
            <w:tcW w:w="1616" w:type="dxa"/>
            <w:shd w:val="clear" w:color="auto" w:fill="FFFFFF" w:themeFill="background1"/>
          </w:tcPr>
          <w:p w14:paraId="1956EEBA" w14:textId="53EAC022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55" w:type="dxa"/>
          </w:tcPr>
          <w:p w14:paraId="37110D3E" w14:textId="7831B8C6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2435DBCA" w14:textId="268A6E68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  <w:tc>
          <w:tcPr>
            <w:tcW w:w="1242" w:type="dxa"/>
          </w:tcPr>
          <w:p w14:paraId="413DAD2C" w14:textId="27BA439B" w:rsidR="00644A4C" w:rsidRDefault="00644A4C" w:rsidP="00E31563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3</w:t>
            </w:r>
          </w:p>
        </w:tc>
      </w:tr>
    </w:tbl>
    <w:p w14:paraId="3337031D" w14:textId="77777777" w:rsidR="004E73FF" w:rsidRDefault="004E73FF" w:rsidP="004E73FF">
      <w:pPr>
        <w:rPr>
          <w:lang w:val="x-none" w:eastAsia="x-none"/>
        </w:rPr>
      </w:pPr>
    </w:p>
    <w:p w14:paraId="6D6B965B" w14:textId="31573C63" w:rsidR="002D585A" w:rsidRDefault="002D585A" w:rsidP="004E73FF">
      <w:pPr>
        <w:rPr>
          <w:lang w:val="x-none" w:eastAsia="x-none"/>
        </w:rPr>
      </w:pPr>
    </w:p>
    <w:p w14:paraId="6496074C" w14:textId="0FF4251C" w:rsidR="003853FC" w:rsidRDefault="005E2AAF" w:rsidP="004E73FF">
      <w:pPr>
        <w:rPr>
          <w:lang w:val="x-none" w:eastAsia="x-none"/>
        </w:rPr>
      </w:pPr>
      <w:r>
        <w:rPr>
          <w:noProof/>
          <w:lang w:val="x-none" w:eastAsia="x-none"/>
        </w:rPr>
        <w:lastRenderedPageBreak/>
        <w:drawing>
          <wp:inline distT="0" distB="0" distL="0" distR="0" wp14:anchorId="24404C89" wp14:editId="1A912FA3">
            <wp:extent cx="5400040" cy="3150235"/>
            <wp:effectExtent l="0" t="0" r="10160" b="12065"/>
            <wp:docPr id="20155420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18EFB2D" w14:textId="77777777" w:rsidR="0078770F" w:rsidRPr="004E73FF" w:rsidRDefault="0078770F" w:rsidP="004E73FF">
      <w:pPr>
        <w:rPr>
          <w:lang w:val="x-none" w:eastAsia="x-none"/>
        </w:rPr>
      </w:pPr>
    </w:p>
    <w:p w14:paraId="7F8330FF" w14:textId="2CD9EE20" w:rsidR="003853FC" w:rsidRDefault="003853FC" w:rsidP="003853FC">
      <w:pPr>
        <w:pStyle w:val="Heading1"/>
        <w:rPr>
          <w:rStyle w:val="IntenseReference"/>
        </w:rPr>
      </w:pPr>
      <w:r>
        <w:rPr>
          <w:rStyle w:val="IntenseReference"/>
        </w:rPr>
        <w:t>Sprint 4: 15/04/2024</w:t>
      </w:r>
      <w:r w:rsidR="0078770F">
        <w:rPr>
          <w:rStyle w:val="IntenseReference"/>
        </w:rPr>
        <w:t xml:space="preserve"> -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4"/>
        <w:gridCol w:w="3432"/>
        <w:gridCol w:w="1696"/>
        <w:gridCol w:w="1646"/>
        <w:gridCol w:w="1083"/>
        <w:gridCol w:w="1233"/>
      </w:tblGrid>
      <w:tr w:rsidR="0078770F" w14:paraId="796FAC06" w14:textId="77777777" w:rsidTr="006A19D7">
        <w:tc>
          <w:tcPr>
            <w:tcW w:w="1394" w:type="dxa"/>
            <w:shd w:val="clear" w:color="auto" w:fill="D9D9D9" w:themeFill="background1" w:themeFillShade="D9"/>
          </w:tcPr>
          <w:p w14:paraId="2ACC21AC" w14:textId="77777777" w:rsidR="0078770F" w:rsidRDefault="0078770F" w:rsidP="00A2076E">
            <w:pPr>
              <w:rPr>
                <w:lang w:val="x-none" w:eastAsia="x-none"/>
              </w:rPr>
            </w:pPr>
          </w:p>
        </w:tc>
        <w:tc>
          <w:tcPr>
            <w:tcW w:w="3432" w:type="dxa"/>
            <w:shd w:val="clear" w:color="auto" w:fill="D9D9D9" w:themeFill="background1" w:themeFillShade="D9"/>
          </w:tcPr>
          <w:p w14:paraId="74349AC6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21228F3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5DD49C2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5637F54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1889E9" w14:textId="77777777" w:rsidR="0078770F" w:rsidRDefault="0078770F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78770F" w14:paraId="49246109" w14:textId="77777777" w:rsidTr="006A19D7">
        <w:tc>
          <w:tcPr>
            <w:tcW w:w="1394" w:type="dxa"/>
            <w:vAlign w:val="center"/>
          </w:tcPr>
          <w:p w14:paraId="4C275019" w14:textId="2648571F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16/04/2024</w:t>
            </w:r>
          </w:p>
        </w:tc>
        <w:tc>
          <w:tcPr>
            <w:tcW w:w="3432" w:type="dxa"/>
          </w:tcPr>
          <w:p w14:paraId="1B38BAE8" w14:textId="38E5B0CD" w:rsidR="0078770F" w:rsidRDefault="000822DD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Documentación del sprint 3 y cambios en las tablas y gráficos</w:t>
            </w:r>
          </w:p>
        </w:tc>
        <w:tc>
          <w:tcPr>
            <w:tcW w:w="1696" w:type="dxa"/>
            <w:shd w:val="clear" w:color="auto" w:fill="FFFFFF" w:themeFill="background1"/>
          </w:tcPr>
          <w:p w14:paraId="6A67185E" w14:textId="0FD13EF2" w:rsidR="0078770F" w:rsidRPr="004E3232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Documentation</w:t>
            </w:r>
          </w:p>
        </w:tc>
        <w:tc>
          <w:tcPr>
            <w:tcW w:w="1646" w:type="dxa"/>
          </w:tcPr>
          <w:p w14:paraId="101EAFEF" w14:textId="33A01724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045018E1" w14:textId="3C047839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33" w:type="dxa"/>
          </w:tcPr>
          <w:p w14:paraId="0FD713EF" w14:textId="0E1D777F" w:rsidR="0078770F" w:rsidRDefault="000822DD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</w:tr>
      <w:tr w:rsidR="00F11ED8" w14:paraId="727F3E22" w14:textId="77777777" w:rsidTr="006A19D7">
        <w:tc>
          <w:tcPr>
            <w:tcW w:w="1394" w:type="dxa"/>
            <w:vAlign w:val="center"/>
          </w:tcPr>
          <w:p w14:paraId="4BFCB610" w14:textId="56D1EF4A" w:rsidR="00F11ED8" w:rsidRDefault="00F11ED8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23/04/2024</w:t>
            </w:r>
          </w:p>
        </w:tc>
        <w:tc>
          <w:tcPr>
            <w:tcW w:w="3432" w:type="dxa"/>
          </w:tcPr>
          <w:p w14:paraId="38E15BA1" w14:textId="5E5AFA95" w:rsid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="00F11ED8"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="00F11ED8" w:rsidRPr="00F11ED8">
              <w:rPr>
                <w:lang w:val="x-none" w:eastAsia="x-none"/>
              </w:rPr>
              <w:t xml:space="preserve"> la tecnolog</w:t>
            </w:r>
            <w:r w:rsidR="00F11ED8">
              <w:rPr>
                <w:lang w:val="x-none" w:eastAsia="x-none"/>
              </w:rPr>
              <w:t>í</w:t>
            </w:r>
            <w:r w:rsidR="00F11ED8" w:rsidRPr="00F11ED8">
              <w:rPr>
                <w:lang w:val="x-none" w:eastAsia="x-none"/>
              </w:rPr>
              <w:t xml:space="preserve">a </w:t>
            </w:r>
            <w:r w:rsidR="00F11ED8"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388504D5" w14:textId="65F88BA9" w:rsidR="00F11ED8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621734F2" w14:textId="0B678B53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F571263" w14:textId="1E58A10F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3A693E13" w14:textId="49276EE0" w:rsidR="00F11ED8" w:rsidRDefault="00F11ED8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B85AEB" w14:paraId="0CFFA988" w14:textId="77777777" w:rsidTr="006A19D7">
        <w:tc>
          <w:tcPr>
            <w:tcW w:w="1394" w:type="dxa"/>
            <w:vAlign w:val="center"/>
          </w:tcPr>
          <w:p w14:paraId="712D2552" w14:textId="7223615C" w:rsidR="00B85AEB" w:rsidRDefault="00B85AEB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24/04/2024</w:t>
            </w:r>
          </w:p>
        </w:tc>
        <w:tc>
          <w:tcPr>
            <w:tcW w:w="3432" w:type="dxa"/>
          </w:tcPr>
          <w:p w14:paraId="6BFDA689" w14:textId="773E4959" w:rsidR="00B85AEB" w:rsidRPr="00F11ED8" w:rsidRDefault="00DB70BC" w:rsidP="00A2076E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7CEAB766" w14:textId="0EE73956" w:rsidR="00B85AEB" w:rsidRDefault="00DB70BC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538AB7F8" w14:textId="74C453EA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0BC07EF0" w14:textId="1D57A4E1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72D2687E" w14:textId="2C0464C2" w:rsidR="00B85AEB" w:rsidRDefault="00B85AEB" w:rsidP="00A2076E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19D7" w14:paraId="03810A1F" w14:textId="77777777" w:rsidTr="006A19D7">
        <w:tc>
          <w:tcPr>
            <w:tcW w:w="1394" w:type="dxa"/>
            <w:vAlign w:val="center"/>
          </w:tcPr>
          <w:p w14:paraId="5F4973FE" w14:textId="5061B6C9" w:rsidR="006A19D7" w:rsidRDefault="006A19D7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25/04/2024</w:t>
            </w:r>
          </w:p>
        </w:tc>
        <w:tc>
          <w:tcPr>
            <w:tcW w:w="3432" w:type="dxa"/>
          </w:tcPr>
          <w:p w14:paraId="1FF3B682" w14:textId="250660A2" w:rsidR="006A19D7" w:rsidRPr="00F11ED8" w:rsidRDefault="00DB70BC" w:rsidP="006A19D7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para la i</w:t>
            </w:r>
            <w:r w:rsidRPr="00F11ED8">
              <w:rPr>
                <w:lang w:val="x-none" w:eastAsia="x-none"/>
              </w:rPr>
              <w:t>mplementa</w:t>
            </w:r>
            <w:r>
              <w:rPr>
                <w:lang w:val="x-none" w:eastAsia="x-none"/>
              </w:rPr>
              <w:t>ción de</w:t>
            </w:r>
            <w:r w:rsidRPr="00F11ED8">
              <w:rPr>
                <w:lang w:val="x-none" w:eastAsia="x-none"/>
              </w:rPr>
              <w:t xml:space="preserve"> la tecnolog</w:t>
            </w:r>
            <w:r>
              <w:rPr>
                <w:lang w:val="x-none" w:eastAsia="x-none"/>
              </w:rPr>
              <w:t>í</w:t>
            </w:r>
            <w:r w:rsidRPr="00F11ED8">
              <w:rPr>
                <w:lang w:val="x-none" w:eastAsia="x-none"/>
              </w:rPr>
              <w:t xml:space="preserve">a </w:t>
            </w:r>
            <w:r>
              <w:rPr>
                <w:lang w:val="x-none" w:eastAsia="x-none"/>
              </w:rPr>
              <w:t>OMR</w:t>
            </w:r>
          </w:p>
        </w:tc>
        <w:tc>
          <w:tcPr>
            <w:tcW w:w="1696" w:type="dxa"/>
            <w:shd w:val="clear" w:color="auto" w:fill="FFFFFF" w:themeFill="background1"/>
          </w:tcPr>
          <w:p w14:paraId="63AD6DE5" w14:textId="2293EA43" w:rsidR="006A19D7" w:rsidRDefault="00DB70BC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46" w:type="dxa"/>
          </w:tcPr>
          <w:p w14:paraId="0F5DCDC6" w14:textId="2E56BF40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CABE7C5" w14:textId="1689D267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33" w:type="dxa"/>
          </w:tcPr>
          <w:p w14:paraId="09E724F2" w14:textId="77BED584" w:rsidR="006A19D7" w:rsidRDefault="006A19D7" w:rsidP="006A19D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</w:tbl>
    <w:p w14:paraId="5121DBAD" w14:textId="77777777" w:rsidR="004E73FF" w:rsidRPr="00004B35" w:rsidRDefault="004E73FF" w:rsidP="00004B35">
      <w:pPr>
        <w:rPr>
          <w:lang w:val="x-none" w:eastAsia="x-none"/>
        </w:rPr>
      </w:pPr>
    </w:p>
    <w:sectPr w:rsidR="004E73FF" w:rsidRPr="00004B35" w:rsidSect="00AA4901">
      <w:headerReference w:type="default" r:id="rId11"/>
      <w:footerReference w:type="default" r:id="rId12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5C002" w14:textId="77777777" w:rsidR="00AA4901" w:rsidRDefault="00AA4901" w:rsidP="006854A6">
      <w:pPr>
        <w:spacing w:after="0" w:line="240" w:lineRule="auto"/>
      </w:pPr>
      <w:r>
        <w:separator/>
      </w:r>
    </w:p>
  </w:endnote>
  <w:endnote w:type="continuationSeparator" w:id="0">
    <w:p w14:paraId="4EA305B6" w14:textId="77777777" w:rsidR="00AA4901" w:rsidRDefault="00AA4901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F9410" w14:textId="77777777" w:rsidR="00AA4901" w:rsidRDefault="00AA4901" w:rsidP="006854A6">
      <w:pPr>
        <w:spacing w:after="0" w:line="240" w:lineRule="auto"/>
      </w:pPr>
      <w:r>
        <w:separator/>
      </w:r>
    </w:p>
  </w:footnote>
  <w:footnote w:type="continuationSeparator" w:id="0">
    <w:p w14:paraId="66A510A2" w14:textId="77777777" w:rsidR="00AA4901" w:rsidRDefault="00AA4901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052A0A"/>
    <w:rsid w:val="000635CC"/>
    <w:rsid w:val="000822DD"/>
    <w:rsid w:val="00115313"/>
    <w:rsid w:val="00116671"/>
    <w:rsid w:val="00133C68"/>
    <w:rsid w:val="00140ED5"/>
    <w:rsid w:val="00184AFB"/>
    <w:rsid w:val="00195406"/>
    <w:rsid w:val="001A650B"/>
    <w:rsid w:val="001A7186"/>
    <w:rsid w:val="00220A64"/>
    <w:rsid w:val="00234165"/>
    <w:rsid w:val="00272F41"/>
    <w:rsid w:val="00296433"/>
    <w:rsid w:val="002A1C44"/>
    <w:rsid w:val="002A304A"/>
    <w:rsid w:val="002C4E81"/>
    <w:rsid w:val="002D585A"/>
    <w:rsid w:val="002E6A87"/>
    <w:rsid w:val="0033261D"/>
    <w:rsid w:val="003329E7"/>
    <w:rsid w:val="00340DA8"/>
    <w:rsid w:val="00367C4D"/>
    <w:rsid w:val="003853FC"/>
    <w:rsid w:val="00386CBC"/>
    <w:rsid w:val="003A2300"/>
    <w:rsid w:val="003B7E25"/>
    <w:rsid w:val="003F4A15"/>
    <w:rsid w:val="003F55E3"/>
    <w:rsid w:val="003F6D15"/>
    <w:rsid w:val="00412C5C"/>
    <w:rsid w:val="00435DB4"/>
    <w:rsid w:val="00461DF8"/>
    <w:rsid w:val="00483B3C"/>
    <w:rsid w:val="004A2FF9"/>
    <w:rsid w:val="004A4B89"/>
    <w:rsid w:val="004E3232"/>
    <w:rsid w:val="004E4361"/>
    <w:rsid w:val="004E73FF"/>
    <w:rsid w:val="00500AE2"/>
    <w:rsid w:val="00536FEA"/>
    <w:rsid w:val="00537BA3"/>
    <w:rsid w:val="00563824"/>
    <w:rsid w:val="00566CB4"/>
    <w:rsid w:val="00592A28"/>
    <w:rsid w:val="005948A5"/>
    <w:rsid w:val="005A038B"/>
    <w:rsid w:val="005E2AAF"/>
    <w:rsid w:val="00612847"/>
    <w:rsid w:val="00617D8A"/>
    <w:rsid w:val="00627211"/>
    <w:rsid w:val="0063015F"/>
    <w:rsid w:val="00640CE0"/>
    <w:rsid w:val="00644A4C"/>
    <w:rsid w:val="006467CB"/>
    <w:rsid w:val="006559B1"/>
    <w:rsid w:val="00660131"/>
    <w:rsid w:val="00667A1E"/>
    <w:rsid w:val="00680463"/>
    <w:rsid w:val="00684CB5"/>
    <w:rsid w:val="006854A6"/>
    <w:rsid w:val="006A19D7"/>
    <w:rsid w:val="006A45BB"/>
    <w:rsid w:val="006B1961"/>
    <w:rsid w:val="006B5A4C"/>
    <w:rsid w:val="00737F70"/>
    <w:rsid w:val="007544EB"/>
    <w:rsid w:val="00761B90"/>
    <w:rsid w:val="00771E26"/>
    <w:rsid w:val="0078770F"/>
    <w:rsid w:val="007910FC"/>
    <w:rsid w:val="007C57C6"/>
    <w:rsid w:val="008237E5"/>
    <w:rsid w:val="00824765"/>
    <w:rsid w:val="00836D49"/>
    <w:rsid w:val="008616C2"/>
    <w:rsid w:val="0086531D"/>
    <w:rsid w:val="00865416"/>
    <w:rsid w:val="00887620"/>
    <w:rsid w:val="0089188C"/>
    <w:rsid w:val="008B4A79"/>
    <w:rsid w:val="008E2D38"/>
    <w:rsid w:val="00910FD3"/>
    <w:rsid w:val="0094508B"/>
    <w:rsid w:val="00951C9E"/>
    <w:rsid w:val="00954A07"/>
    <w:rsid w:val="00970A7D"/>
    <w:rsid w:val="0099763F"/>
    <w:rsid w:val="009A34CE"/>
    <w:rsid w:val="009F32ED"/>
    <w:rsid w:val="00A14891"/>
    <w:rsid w:val="00A154F2"/>
    <w:rsid w:val="00A2739F"/>
    <w:rsid w:val="00A34032"/>
    <w:rsid w:val="00A35A1B"/>
    <w:rsid w:val="00A41752"/>
    <w:rsid w:val="00A45DA9"/>
    <w:rsid w:val="00A9075D"/>
    <w:rsid w:val="00AA4901"/>
    <w:rsid w:val="00AA50BF"/>
    <w:rsid w:val="00AC1E84"/>
    <w:rsid w:val="00AD072D"/>
    <w:rsid w:val="00AD40EB"/>
    <w:rsid w:val="00B26BD4"/>
    <w:rsid w:val="00B47E2E"/>
    <w:rsid w:val="00B5280C"/>
    <w:rsid w:val="00B5296C"/>
    <w:rsid w:val="00B85AEB"/>
    <w:rsid w:val="00B9286E"/>
    <w:rsid w:val="00BA16B9"/>
    <w:rsid w:val="00BA323E"/>
    <w:rsid w:val="00BA59D6"/>
    <w:rsid w:val="00BB2E8A"/>
    <w:rsid w:val="00BB4CA0"/>
    <w:rsid w:val="00C219F9"/>
    <w:rsid w:val="00C232C9"/>
    <w:rsid w:val="00C37C46"/>
    <w:rsid w:val="00C602D8"/>
    <w:rsid w:val="00C75B78"/>
    <w:rsid w:val="00C77BFB"/>
    <w:rsid w:val="00C915D1"/>
    <w:rsid w:val="00CA27B0"/>
    <w:rsid w:val="00CB105E"/>
    <w:rsid w:val="00CE2AE6"/>
    <w:rsid w:val="00CF259B"/>
    <w:rsid w:val="00D138D6"/>
    <w:rsid w:val="00D51F03"/>
    <w:rsid w:val="00D552AE"/>
    <w:rsid w:val="00D64AF1"/>
    <w:rsid w:val="00DA1441"/>
    <w:rsid w:val="00DA35BE"/>
    <w:rsid w:val="00DB70BC"/>
    <w:rsid w:val="00DE5378"/>
    <w:rsid w:val="00E24505"/>
    <w:rsid w:val="00E26740"/>
    <w:rsid w:val="00E31563"/>
    <w:rsid w:val="00E40CFB"/>
    <w:rsid w:val="00E62D3C"/>
    <w:rsid w:val="00E747A3"/>
    <w:rsid w:val="00E85668"/>
    <w:rsid w:val="00E9126C"/>
    <w:rsid w:val="00EB739C"/>
    <w:rsid w:val="00EC08C6"/>
    <w:rsid w:val="00EC5400"/>
    <w:rsid w:val="00ED356C"/>
    <w:rsid w:val="00F11ED8"/>
    <w:rsid w:val="00F13F4B"/>
    <w:rsid w:val="00F26872"/>
    <w:rsid w:val="00F4478C"/>
    <w:rsid w:val="00F61360"/>
    <w:rsid w:val="00F614DB"/>
    <w:rsid w:val="00FC12DE"/>
    <w:rsid w:val="00FC592A"/>
    <w:rsid w:val="00FD242B"/>
    <w:rsid w:val="00FE156E"/>
    <w:rsid w:val="00FE313B"/>
    <w:rsid w:val="00FE632B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70F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</a:t>
            </a:r>
            <a:r>
              <a:rPr lang="es-ES" baseline="0"/>
              <a:t> 1 - Burdown chart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Sheet1!$B$2:$B$13</c:f>
              <c:numCache>
                <c:formatCode>0.00</c:formatCode>
                <c:ptCount val="12"/>
                <c:pt idx="0">
                  <c:v>14</c:v>
                </c:pt>
                <c:pt idx="1">
                  <c:v>13.5</c:v>
                </c:pt>
                <c:pt idx="2">
                  <c:v>13</c:v>
                </c:pt>
                <c:pt idx="3">
                  <c:v>12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91-42B6-A460-71FE46FA20B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m/d/yyyy</c:formatCode>
                <c:ptCount val="12"/>
                <c:pt idx="0">
                  <c:v>45338</c:v>
                </c:pt>
                <c:pt idx="1">
                  <c:v>45341</c:v>
                </c:pt>
                <c:pt idx="2">
                  <c:v>45342</c:v>
                </c:pt>
                <c:pt idx="3">
                  <c:v>45343</c:v>
                </c:pt>
                <c:pt idx="4">
                  <c:v>45344</c:v>
                </c:pt>
                <c:pt idx="5">
                  <c:v>45345</c:v>
                </c:pt>
                <c:pt idx="6">
                  <c:v>45348</c:v>
                </c:pt>
                <c:pt idx="7">
                  <c:v>45349</c:v>
                </c:pt>
                <c:pt idx="8">
                  <c:v>45350</c:v>
                </c:pt>
                <c:pt idx="9">
                  <c:v>45351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14</c:v>
                </c:pt>
                <c:pt idx="1">
                  <c:v>13.75</c:v>
                </c:pt>
                <c:pt idx="2">
                  <c:v>13.5</c:v>
                </c:pt>
                <c:pt idx="3">
                  <c:v>12.5</c:v>
                </c:pt>
                <c:pt idx="4">
                  <c:v>10.5</c:v>
                </c:pt>
                <c:pt idx="5">
                  <c:v>9</c:v>
                </c:pt>
                <c:pt idx="6">
                  <c:v>8</c:v>
                </c:pt>
                <c:pt idx="7">
                  <c:v>6.5</c:v>
                </c:pt>
                <c:pt idx="8">
                  <c:v>5</c:v>
                </c:pt>
                <c:pt idx="9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91-42B6-A460-71FE46FA2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0993264"/>
        <c:axId val="1441001424"/>
      </c:lineChart>
      <c:dateAx>
        <c:axId val="14409932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1001424"/>
        <c:crosses val="autoZero"/>
        <c:auto val="1"/>
        <c:lblOffset val="100"/>
        <c:baseTimeUnit val="days"/>
      </c:dateAx>
      <c:valAx>
        <c:axId val="144100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4099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Sprint 2 - Burdown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Sheet1!$B$2:$B$11</c:f>
              <c:numCache>
                <c:formatCode>0.00</c:formatCode>
                <c:ptCount val="10"/>
                <c:pt idx="0">
                  <c:v>9.75</c:v>
                </c:pt>
                <c:pt idx="1">
                  <c:v>9.25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5</c:v>
                </c:pt>
                <c:pt idx="7">
                  <c:v>3</c:v>
                </c:pt>
                <c:pt idx="8">
                  <c:v>2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B3-4F8A-8702-A3EE9D9E25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m/d/yyyy</c:formatCode>
                <c:ptCount val="10"/>
                <c:pt idx="0">
                  <c:v>45540</c:v>
                </c:pt>
                <c:pt idx="1">
                  <c:v>45541</c:v>
                </c:pt>
                <c:pt idx="2">
                  <c:v>45542</c:v>
                </c:pt>
                <c:pt idx="3">
                  <c:v>45545</c:v>
                </c:pt>
                <c:pt idx="4">
                  <c:v>45546</c:v>
                </c:pt>
                <c:pt idx="5">
                  <c:v>45547</c:v>
                </c:pt>
                <c:pt idx="6">
                  <c:v>45547</c:v>
                </c:pt>
                <c:pt idx="7">
                  <c:v>45548</c:v>
                </c:pt>
                <c:pt idx="8">
                  <c:v>45549</c:v>
                </c:pt>
                <c:pt idx="9">
                  <c:v>45551</c:v>
                </c:pt>
              </c:numCache>
            </c:numRef>
          </c:cat>
          <c:val>
            <c:numRef>
              <c:f>Sheet1!$C$2:$C$11</c:f>
              <c:numCache>
                <c:formatCode>0.00</c:formatCode>
                <c:ptCount val="10"/>
                <c:pt idx="0">
                  <c:v>12.55</c:v>
                </c:pt>
                <c:pt idx="1">
                  <c:v>12.25</c:v>
                </c:pt>
                <c:pt idx="2">
                  <c:v>12</c:v>
                </c:pt>
                <c:pt idx="3">
                  <c:v>10</c:v>
                </c:pt>
                <c:pt idx="4">
                  <c:v>9</c:v>
                </c:pt>
                <c:pt idx="5">
                  <c:v>7.5</c:v>
                </c:pt>
                <c:pt idx="6">
                  <c:v>6.5</c:v>
                </c:pt>
                <c:pt idx="7">
                  <c:v>4.5</c:v>
                </c:pt>
                <c:pt idx="8">
                  <c:v>2.5</c:v>
                </c:pt>
                <c:pt idx="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B3-4F8A-8702-A3EE9D9E25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506496"/>
        <c:axId val="1272488736"/>
      </c:lineChart>
      <c:dateAx>
        <c:axId val="127250649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488736"/>
        <c:crosses val="autoZero"/>
        <c:auto val="1"/>
        <c:lblOffset val="100"/>
        <c:baseTimeUnit val="days"/>
      </c:dateAx>
      <c:valAx>
        <c:axId val="127248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7250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Sheet1!$B$2:$B$19</c:f>
              <c:numCache>
                <c:formatCode>0.00</c:formatCode>
                <c:ptCount val="18"/>
                <c:pt idx="0">
                  <c:v>33.5</c:v>
                </c:pt>
                <c:pt idx="1">
                  <c:v>32.5</c:v>
                </c:pt>
                <c:pt idx="2">
                  <c:v>31.5</c:v>
                </c:pt>
                <c:pt idx="3">
                  <c:v>27.5</c:v>
                </c:pt>
                <c:pt idx="4">
                  <c:v>25.5</c:v>
                </c:pt>
                <c:pt idx="5">
                  <c:v>23.5</c:v>
                </c:pt>
                <c:pt idx="6">
                  <c:v>21.5</c:v>
                </c:pt>
                <c:pt idx="7">
                  <c:v>18.5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5A-44DA-8FE8-12612589E98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Sheet1!$A$2:$A$19</c:f>
              <c:strCache>
                <c:ptCount val="18"/>
                <c:pt idx="0">
                  <c:v>19/03/2024</c:v>
                </c:pt>
                <c:pt idx="1">
                  <c:v>20/03/2024</c:v>
                </c:pt>
                <c:pt idx="2">
                  <c:v>21/03/2024</c:v>
                </c:pt>
                <c:pt idx="3">
                  <c:v>21/03/2024</c:v>
                </c:pt>
                <c:pt idx="4">
                  <c:v>24/03/2024</c:v>
                </c:pt>
                <c:pt idx="5">
                  <c:v>01/04/2024</c:v>
                </c:pt>
                <c:pt idx="6">
                  <c:v>02/04/2024</c:v>
                </c:pt>
                <c:pt idx="7">
                  <c:v>03/04/2024</c:v>
                </c:pt>
                <c:pt idx="8">
                  <c:v>03/04/2024</c:v>
                </c:pt>
                <c:pt idx="9">
                  <c:v>04/04/2024</c:v>
                </c:pt>
                <c:pt idx="10">
                  <c:v>07/04/2024</c:v>
                </c:pt>
                <c:pt idx="11">
                  <c:v>08/04/2024</c:v>
                </c:pt>
                <c:pt idx="12">
                  <c:v>09/04/2024</c:v>
                </c:pt>
                <c:pt idx="13">
                  <c:v>10/04/2024</c:v>
                </c:pt>
                <c:pt idx="14">
                  <c:v>10/04/2024</c:v>
                </c:pt>
                <c:pt idx="15">
                  <c:v>10/04/2024</c:v>
                </c:pt>
                <c:pt idx="16">
                  <c:v>11/04/2024</c:v>
                </c:pt>
                <c:pt idx="17">
                  <c:v>15/14/2024</c:v>
                </c:pt>
              </c:strCache>
            </c:strRef>
          </c:cat>
          <c:val>
            <c:numRef>
              <c:f>Sheet1!$C$2:$C$19</c:f>
              <c:numCache>
                <c:formatCode>General</c:formatCode>
                <c:ptCount val="18"/>
                <c:pt idx="0" formatCode="0.00">
                  <c:v>30.1</c:v>
                </c:pt>
                <c:pt idx="1">
                  <c:v>28.6</c:v>
                </c:pt>
                <c:pt idx="2">
                  <c:v>27.6</c:v>
                </c:pt>
                <c:pt idx="3">
                  <c:v>27.1</c:v>
                </c:pt>
                <c:pt idx="4">
                  <c:v>25.6</c:v>
                </c:pt>
                <c:pt idx="5">
                  <c:v>23.6</c:v>
                </c:pt>
                <c:pt idx="6">
                  <c:v>22</c:v>
                </c:pt>
                <c:pt idx="7">
                  <c:v>19</c:v>
                </c:pt>
                <c:pt idx="8">
                  <c:v>17.5</c:v>
                </c:pt>
                <c:pt idx="9">
                  <c:v>15.5</c:v>
                </c:pt>
                <c:pt idx="10">
                  <c:v>13</c:v>
                </c:pt>
                <c:pt idx="11">
                  <c:v>11</c:v>
                </c:pt>
                <c:pt idx="12">
                  <c:v>8</c:v>
                </c:pt>
                <c:pt idx="13">
                  <c:v>5</c:v>
                </c:pt>
                <c:pt idx="14">
                  <c:v>4</c:v>
                </c:pt>
                <c:pt idx="15">
                  <c:v>3</c:v>
                </c:pt>
                <c:pt idx="16">
                  <c:v>2</c:v>
                </c:pt>
                <c:pt idx="17" formatCode="0.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5A-44DA-8FE8-12612589E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6524400"/>
        <c:axId val="1126533520"/>
      </c:lineChart>
      <c:catAx>
        <c:axId val="112652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33520"/>
        <c:crosses val="autoZero"/>
        <c:auto val="1"/>
        <c:lblAlgn val="ctr"/>
        <c:lblOffset val="100"/>
        <c:noMultiLvlLbl val="0"/>
      </c:catAx>
      <c:valAx>
        <c:axId val="11265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2652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1685</TotalTime>
  <Pages>8</Pages>
  <Words>1282</Words>
  <Characters>7052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Martín González Saiz</cp:lastModifiedBy>
  <cp:revision>23</cp:revision>
  <dcterms:created xsi:type="dcterms:W3CDTF">2024-03-20T18:29:00Z</dcterms:created>
  <dcterms:modified xsi:type="dcterms:W3CDTF">2024-04-25T17:56:00Z</dcterms:modified>
</cp:coreProperties>
</file>